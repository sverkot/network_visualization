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EDE540" w14:textId="77777777" w:rsidR="00E97402" w:rsidRDefault="00E97402">
      <w:pPr>
        <w:pStyle w:val="Text"/>
        <w:ind w:firstLine="0"/>
        <w:rPr>
          <w:sz w:val="18"/>
          <w:szCs w:val="18"/>
        </w:rPr>
      </w:pPr>
      <w:r>
        <w:rPr>
          <w:sz w:val="18"/>
          <w:szCs w:val="18"/>
        </w:rPr>
        <w:footnoteReference w:customMarkFollows="1" w:id="1"/>
        <w:sym w:font="Symbol" w:char="F020"/>
      </w:r>
    </w:p>
    <w:p w14:paraId="268081F2" w14:textId="77777777" w:rsidR="00E97402" w:rsidRDefault="00A8386F">
      <w:pPr>
        <w:pStyle w:val="Title"/>
        <w:framePr w:wrap="notBeside"/>
      </w:pPr>
      <w:r w:rsidRPr="00A8386F">
        <w:t>Network Visualization</w:t>
      </w:r>
      <w:r>
        <w:t xml:space="preserve"> -</w:t>
      </w:r>
      <w:r w:rsidRPr="00A8386F">
        <w:t>Week 7/8 Group Project</w:t>
      </w:r>
      <w:r>
        <w:t xml:space="preserve"> </w:t>
      </w:r>
    </w:p>
    <w:p w14:paraId="2B05F582" w14:textId="0EF32D29" w:rsidR="00E97402" w:rsidRDefault="001E69D3">
      <w:pPr>
        <w:pStyle w:val="Authors"/>
        <w:framePr w:wrap="notBeside"/>
      </w:pPr>
      <w:r>
        <w:t>Sangeetha Verkot</w:t>
      </w:r>
      <w:r w:rsidR="00392DBA">
        <w:t>,</w:t>
      </w:r>
      <w:r>
        <w:t xml:space="preserve"> Peter Kim, </w:t>
      </w:r>
      <w:proofErr w:type="spellStart"/>
      <w:r>
        <w:t>Rungano</w:t>
      </w:r>
      <w:proofErr w:type="spellEnd"/>
      <w:r>
        <w:t xml:space="preserve"> </w:t>
      </w:r>
      <w:proofErr w:type="spellStart"/>
      <w:r>
        <w:t>Chitakunye</w:t>
      </w:r>
      <w:proofErr w:type="spellEnd"/>
      <w:r w:rsidR="00392DBA">
        <w:t xml:space="preserve"> </w:t>
      </w:r>
    </w:p>
    <w:p w14:paraId="1EA858D7" w14:textId="580B0673" w:rsidR="00E97402" w:rsidRDefault="00E97402">
      <w:pPr>
        <w:pStyle w:val="Abstract"/>
      </w:pPr>
      <w:r>
        <w:rPr>
          <w:i/>
          <w:iCs/>
        </w:rPr>
        <w:t>Abstract</w:t>
      </w:r>
      <w:r>
        <w:t>—</w:t>
      </w:r>
      <w:r w:rsidR="006C488E" w:rsidRPr="006C488E">
        <w:t xml:space="preserve"> Visualize various graph datasets using </w:t>
      </w:r>
      <w:proofErr w:type="spellStart"/>
      <w:r w:rsidR="006C488E" w:rsidRPr="006C488E">
        <w:t>Gephi</w:t>
      </w:r>
      <w:proofErr w:type="spellEnd"/>
      <w:r w:rsidR="006C488E" w:rsidRPr="006C488E">
        <w:t>, generate graph statistics and experiment with layout algorithms</w:t>
      </w:r>
      <w:r w:rsidR="006C488E">
        <w:t>.</w:t>
      </w:r>
      <w:r w:rsidR="009F3CDC">
        <w:t xml:space="preserve"> </w:t>
      </w:r>
    </w:p>
    <w:p w14:paraId="3B64F710" w14:textId="77777777" w:rsidR="00E97402" w:rsidRDefault="00E97402"/>
    <w:p w14:paraId="2B66FB2D" w14:textId="381B3B93" w:rsidR="00E97402" w:rsidRDefault="00E97402">
      <w:pPr>
        <w:pStyle w:val="IndexTerms"/>
      </w:pPr>
      <w:bookmarkStart w:id="0" w:name="PointTmp"/>
      <w:r>
        <w:rPr>
          <w:i/>
          <w:iCs/>
        </w:rPr>
        <w:t>Index Terms</w:t>
      </w:r>
      <w:r>
        <w:t>—</w:t>
      </w:r>
      <w:proofErr w:type="spellStart"/>
      <w:r w:rsidR="00A85CF7">
        <w:t>Gephi</w:t>
      </w:r>
      <w:proofErr w:type="spellEnd"/>
      <w:r w:rsidR="00A85CF7">
        <w:t>, Graph, Network, Visualization</w:t>
      </w:r>
    </w:p>
    <w:p w14:paraId="28BEC970" w14:textId="77777777" w:rsidR="00E97402" w:rsidRDefault="00E97402"/>
    <w:bookmarkEnd w:id="0"/>
    <w:p w14:paraId="3A428A3B" w14:textId="77777777" w:rsidR="00E97402" w:rsidRDefault="00E97402">
      <w:pPr>
        <w:pStyle w:val="Heading1"/>
      </w:pPr>
      <w:r>
        <w:t>I</w:t>
      </w:r>
      <w:r>
        <w:rPr>
          <w:sz w:val="16"/>
          <w:szCs w:val="16"/>
        </w:rPr>
        <w:t>NTRODUCTION</w:t>
      </w:r>
    </w:p>
    <w:p w14:paraId="25BDCA48"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6B1279F4" w14:textId="6F8939E4" w:rsidR="00E97402" w:rsidRDefault="00E97402" w:rsidP="006C488E">
      <w:pPr>
        <w:pStyle w:val="Text"/>
        <w:ind w:firstLine="0"/>
      </w:pPr>
      <w:r>
        <w:rPr>
          <w:smallCaps/>
        </w:rPr>
        <w:t>HIS</w:t>
      </w:r>
      <w:r>
        <w:t xml:space="preserve"> </w:t>
      </w:r>
      <w:r w:rsidR="006C488E">
        <w:t xml:space="preserve">project </w:t>
      </w:r>
      <w:r w:rsidR="007501FB">
        <w:t>uses the software</w:t>
      </w:r>
      <w:r w:rsidR="007501FB" w:rsidRPr="007501FB">
        <w:t xml:space="preserve"> </w:t>
      </w:r>
      <w:proofErr w:type="spellStart"/>
      <w:r w:rsidR="007501FB" w:rsidRPr="007501FB">
        <w:t>Gephi</w:t>
      </w:r>
      <w:proofErr w:type="spellEnd"/>
      <w:r w:rsidR="007501FB" w:rsidRPr="007501FB">
        <w:t xml:space="preserve"> </w:t>
      </w:r>
      <w:r w:rsidR="007501FB">
        <w:t xml:space="preserve">to visualize network data. </w:t>
      </w:r>
      <w:proofErr w:type="spellStart"/>
      <w:r w:rsidR="007501FB">
        <w:t>Gephi</w:t>
      </w:r>
      <w:proofErr w:type="spellEnd"/>
      <w:r w:rsidR="007501FB">
        <w:t xml:space="preserve"> has built-in </w:t>
      </w:r>
      <w:r w:rsidR="001A056B">
        <w:t>tools to</w:t>
      </w:r>
      <w:r w:rsidR="007501FB">
        <w:t xml:space="preserve"> run algorithms like Average Degree, Network Diameter, </w:t>
      </w:r>
      <w:r w:rsidR="007501FB" w:rsidRPr="007501FB">
        <w:t>PageRank, Mo</w:t>
      </w:r>
      <w:r w:rsidR="007501FB">
        <w:t xml:space="preserve">dularity </w:t>
      </w:r>
      <w:r w:rsidR="007501FB" w:rsidRPr="007501FB">
        <w:t xml:space="preserve">and </w:t>
      </w:r>
      <w:r w:rsidR="00F26BDB">
        <w:t xml:space="preserve">generate graph statistic. This data can be </w:t>
      </w:r>
      <w:r w:rsidR="007501FB" w:rsidRPr="007501FB">
        <w:t>analyze</w:t>
      </w:r>
      <w:r w:rsidR="00F26BDB">
        <w:t>d</w:t>
      </w:r>
      <w:r w:rsidR="007501FB" w:rsidRPr="007501FB">
        <w:t xml:space="preserve"> using various layout algorithms such as </w:t>
      </w:r>
      <w:proofErr w:type="spellStart"/>
      <w:r w:rsidR="007501FB" w:rsidRPr="007501FB">
        <w:t>Fruchterman-Re</w:t>
      </w:r>
      <w:r w:rsidR="001F4F67">
        <w:t>ingold</w:t>
      </w:r>
      <w:proofErr w:type="spellEnd"/>
      <w:r w:rsidR="001F4F67">
        <w:t xml:space="preserve">, </w:t>
      </w:r>
      <w:proofErr w:type="spellStart"/>
      <w:r w:rsidR="001F4F67">
        <w:t>YifanHu</w:t>
      </w:r>
      <w:proofErr w:type="spellEnd"/>
      <w:r w:rsidR="001F4F67">
        <w:t xml:space="preserve"> and </w:t>
      </w:r>
      <w:proofErr w:type="spellStart"/>
      <w:r w:rsidR="001F4F67">
        <w:t>ForceAtlas</w:t>
      </w:r>
      <w:proofErr w:type="spellEnd"/>
      <w:r w:rsidR="001F4F67">
        <w:t xml:space="preserve"> to name a few</w:t>
      </w:r>
      <w:r w:rsidR="007501FB" w:rsidRPr="007501FB">
        <w:t>.</w:t>
      </w:r>
      <w:r w:rsidR="00F26BDB">
        <w:t xml:space="preserve"> </w:t>
      </w:r>
    </w:p>
    <w:p w14:paraId="3EDD73B6" w14:textId="549D8C5A" w:rsidR="008A3C23" w:rsidRDefault="00E452CB" w:rsidP="001F4C5C">
      <w:pPr>
        <w:pStyle w:val="Heading1"/>
      </w:pPr>
      <w:r>
        <w:t>twitter network analysis</w:t>
      </w:r>
    </w:p>
    <w:p w14:paraId="623C31A3" w14:textId="1B607246" w:rsidR="00E97402" w:rsidRDefault="00097878" w:rsidP="00097878">
      <w:pPr>
        <w:pStyle w:val="Text"/>
      </w:pPr>
      <w:r>
        <w:t>Twitter Streaming Importer is a plug-in that can collect tweets in real-time on the topic of your choice</w:t>
      </w:r>
      <w:r w:rsidR="00E97402">
        <w:t>.</w:t>
      </w:r>
      <w:r>
        <w:t xml:space="preserve"> It will generate a data table and create </w:t>
      </w:r>
      <w:r w:rsidRPr="00097878">
        <w:t>connections be</w:t>
      </w:r>
      <w:r w:rsidR="009620B9">
        <w:t>tween the users mentioned in tho</w:t>
      </w:r>
      <w:r w:rsidRPr="00097878">
        <w:t>se tweets</w:t>
      </w:r>
      <w:r>
        <w:t xml:space="preserve">. </w:t>
      </w:r>
      <w:r w:rsidR="008F54A9" w:rsidRPr="008F54A9">
        <w:t xml:space="preserve">Since </w:t>
      </w:r>
      <w:r w:rsidR="00035AA4">
        <w:t xml:space="preserve">the </w:t>
      </w:r>
      <w:r w:rsidR="008F54A9" w:rsidRPr="008F54A9">
        <w:t xml:space="preserve">G-20 summit is happening right now and Donald Trump is a prolific </w:t>
      </w:r>
      <w:r w:rsidR="008F54A9">
        <w:t xml:space="preserve">Twitter </w:t>
      </w:r>
      <w:r w:rsidR="008F54A9" w:rsidRPr="008F54A9">
        <w:t>user, I decided to see how many times @</w:t>
      </w:r>
      <w:proofErr w:type="spellStart"/>
      <w:r w:rsidR="008F54A9" w:rsidRPr="008F54A9">
        <w:t>realdonaldtrump</w:t>
      </w:r>
      <w:proofErr w:type="spellEnd"/>
      <w:r w:rsidR="008F54A9" w:rsidRPr="008F54A9">
        <w:t xml:space="preserve"> was mentioned and within seconds th</w:t>
      </w:r>
      <w:r w:rsidR="009620B9">
        <w:t xml:space="preserve">e graph was populated with </w:t>
      </w:r>
      <w:r w:rsidR="008F54A9" w:rsidRPr="008F54A9">
        <w:t>tweet</w:t>
      </w:r>
      <w:r w:rsidR="008F54A9">
        <w:t>s that mention @</w:t>
      </w:r>
      <w:proofErr w:type="spellStart"/>
      <w:r w:rsidR="008F54A9">
        <w:t>realdonaldtrump</w:t>
      </w:r>
      <w:proofErr w:type="spellEnd"/>
      <w:r w:rsidR="008F54A9">
        <w:t xml:space="preserve"> and I had to disconnect so my system won’t run out of memory. </w:t>
      </w:r>
    </w:p>
    <w:p w14:paraId="3091A723" w14:textId="2A130D99" w:rsidR="00D71780" w:rsidRDefault="00D71780" w:rsidP="00097878">
      <w:pPr>
        <w:pStyle w:val="Text"/>
      </w:pPr>
    </w:p>
    <w:p w14:paraId="3A4934F3" w14:textId="52C37A76" w:rsidR="00E97B99" w:rsidRDefault="004937AB" w:rsidP="00E97B99">
      <w:pPr>
        <w:pStyle w:val="Heading2"/>
      </w:pPr>
      <w:r>
        <w:t>Data Table</w:t>
      </w:r>
    </w:p>
    <w:p w14:paraId="04759F07" w14:textId="7EAD6AFC" w:rsidR="004937AB" w:rsidRDefault="004937AB" w:rsidP="004937AB">
      <w:r>
        <w:t xml:space="preserve">Here’s </w:t>
      </w:r>
      <w:r w:rsidR="00495358">
        <w:t>a snapshot of the Nodes table</w:t>
      </w:r>
      <w:r w:rsidR="001451C8">
        <w:t xml:space="preserve"> and the Edges table</w:t>
      </w:r>
      <w:r w:rsidR="00495358">
        <w:t xml:space="preserve">. </w:t>
      </w:r>
      <w:r>
        <w:t xml:space="preserve"> </w:t>
      </w:r>
      <w:r w:rsidR="00495358">
        <w:t>It has the twitter handles of the users as the Id</w:t>
      </w:r>
      <w:r w:rsidR="00846ED8">
        <w:t xml:space="preserve"> the tweets as labels</w:t>
      </w:r>
      <w:r w:rsidR="00495358">
        <w:t>.</w:t>
      </w:r>
      <w:r w:rsidR="00846ED8">
        <w:t xml:space="preserve"> </w:t>
      </w:r>
      <w:r w:rsidR="003D7A7E">
        <w:t>The</w:t>
      </w:r>
      <w:r w:rsidR="003D7A7E" w:rsidRPr="003D7A7E">
        <w:t xml:space="preserve"> conne</w:t>
      </w:r>
      <w:r w:rsidR="003D7A7E">
        <w:t>ctions between the users mentio</w:t>
      </w:r>
      <w:r w:rsidR="003D7A7E" w:rsidRPr="003D7A7E">
        <w:t>ned in these tweets</w:t>
      </w:r>
      <w:r w:rsidR="003D7A7E">
        <w:t xml:space="preserve"> are used as source and target values in the edges table.</w:t>
      </w:r>
    </w:p>
    <w:p w14:paraId="10ED515F" w14:textId="77777777" w:rsidR="00A4036A" w:rsidRPr="004937AB" w:rsidRDefault="00A4036A" w:rsidP="004937AB"/>
    <w:p w14:paraId="4ED70588" w14:textId="29FC117E" w:rsidR="004937AB" w:rsidRPr="004937AB" w:rsidRDefault="004937AB" w:rsidP="004937AB">
      <w:r w:rsidRPr="002529E6">
        <w:rPr>
          <w:noProof/>
        </w:rPr>
        <w:drawing>
          <wp:inline distT="0" distB="0" distL="0" distR="0" wp14:anchorId="4637D581" wp14:editId="6706A1AF">
            <wp:extent cx="5943600" cy="2386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86965"/>
                    </a:xfrm>
                    <a:prstGeom prst="rect">
                      <a:avLst/>
                    </a:prstGeom>
                  </pic:spPr>
                </pic:pic>
              </a:graphicData>
            </a:graphic>
          </wp:inline>
        </w:drawing>
      </w:r>
    </w:p>
    <w:p w14:paraId="2BCC3924" w14:textId="65E61E8F" w:rsidR="004937AB" w:rsidRDefault="004937AB" w:rsidP="004937AB"/>
    <w:p w14:paraId="0BA95329" w14:textId="54F07D91" w:rsidR="00495358" w:rsidRPr="004937AB" w:rsidRDefault="00495358" w:rsidP="004937AB">
      <w:r w:rsidRPr="00495358">
        <w:rPr>
          <w:noProof/>
        </w:rPr>
        <w:lastRenderedPageBreak/>
        <w:drawing>
          <wp:inline distT="0" distB="0" distL="0" distR="0" wp14:anchorId="290DFE7E" wp14:editId="6E6B5342">
            <wp:extent cx="6583680" cy="26879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83680" cy="2687955"/>
                    </a:xfrm>
                    <a:prstGeom prst="rect">
                      <a:avLst/>
                    </a:prstGeom>
                  </pic:spPr>
                </pic:pic>
              </a:graphicData>
            </a:graphic>
          </wp:inline>
        </w:drawing>
      </w:r>
    </w:p>
    <w:p w14:paraId="258115FC" w14:textId="0DE280DA" w:rsidR="00E97B99" w:rsidRDefault="00E97B99" w:rsidP="00DA1B88">
      <w:pPr>
        <w:pStyle w:val="Text"/>
        <w:ind w:firstLine="144"/>
      </w:pPr>
    </w:p>
    <w:p w14:paraId="643537DE" w14:textId="368BF4E8" w:rsidR="00E97B99" w:rsidRDefault="00E97B99">
      <w:pPr>
        <w:pStyle w:val="Text"/>
      </w:pPr>
    </w:p>
    <w:p w14:paraId="68AD18E3" w14:textId="669E49B8" w:rsidR="00E97B99" w:rsidRDefault="00032A32" w:rsidP="00E97B99">
      <w:pPr>
        <w:pStyle w:val="Heading2"/>
      </w:pPr>
      <w:r>
        <w:t xml:space="preserve">A First Look at the </w:t>
      </w:r>
      <w:r w:rsidR="00816AFC">
        <w:t>Graph</w:t>
      </w:r>
    </w:p>
    <w:p w14:paraId="0E11E90A" w14:textId="40CFFECD" w:rsidR="004937AB" w:rsidRDefault="004937AB" w:rsidP="004937AB">
      <w:pPr>
        <w:pStyle w:val="Text"/>
        <w:ind w:firstLine="144"/>
      </w:pPr>
      <w:r>
        <w:t>Without using any layout algorithms and doing any filtering, the data looks like a square shaped mess. No useful information can be gleaned from this image</w:t>
      </w:r>
      <w:r w:rsidR="000425EA">
        <w:t xml:space="preserve"> other </w:t>
      </w:r>
      <w:r w:rsidR="00E8645E">
        <w:t>than the fact</w:t>
      </w:r>
      <w:r w:rsidR="00C3701C">
        <w:t xml:space="preserve"> that there are thousands of nodes and edges connecting </w:t>
      </w:r>
      <w:r w:rsidR="00E8645E">
        <w:t>these nodes</w:t>
      </w:r>
      <w:r>
        <w:t xml:space="preserve">. </w:t>
      </w:r>
    </w:p>
    <w:p w14:paraId="2C00ADCC" w14:textId="21D182FE" w:rsidR="00E97B99" w:rsidRDefault="004937AB" w:rsidP="00E97B99">
      <w:pPr>
        <w:pStyle w:val="Text"/>
      </w:pPr>
      <w:r w:rsidRPr="00D71780">
        <w:rPr>
          <w:noProof/>
        </w:rPr>
        <w:drawing>
          <wp:inline distT="0" distB="0" distL="0" distR="0" wp14:anchorId="7D9B0A1C" wp14:editId="3FDFCB15">
            <wp:extent cx="5093208" cy="3118104"/>
            <wp:effectExtent l="0" t="0" r="1270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3208" cy="3118104"/>
                    </a:xfrm>
                    <a:prstGeom prst="rect">
                      <a:avLst/>
                    </a:prstGeom>
                  </pic:spPr>
                </pic:pic>
              </a:graphicData>
            </a:graphic>
          </wp:inline>
        </w:drawing>
      </w:r>
    </w:p>
    <w:p w14:paraId="462770D6" w14:textId="77777777" w:rsidR="0016298D" w:rsidRDefault="0016298D" w:rsidP="00E97B99">
      <w:pPr>
        <w:pStyle w:val="Text"/>
      </w:pPr>
    </w:p>
    <w:p w14:paraId="513DA12C" w14:textId="3718079E" w:rsidR="0016298D" w:rsidRDefault="0016298D" w:rsidP="00E97B99">
      <w:pPr>
        <w:pStyle w:val="Text"/>
      </w:pPr>
      <w:r w:rsidRPr="0016298D">
        <w:t>The four prin</w:t>
      </w:r>
      <w:r w:rsidR="00BA2D1E">
        <w:t xml:space="preserve">cipal steps in using </w:t>
      </w:r>
      <w:proofErr w:type="spellStart"/>
      <w:r w:rsidR="00BA2D1E">
        <w:t>Gephi</w:t>
      </w:r>
      <w:proofErr w:type="spellEnd"/>
      <w:r w:rsidR="00BA2D1E">
        <w:t xml:space="preserve"> are analysis, sizing and coloring, choosing the appropriate layout, and e</w:t>
      </w:r>
      <w:r w:rsidRPr="0016298D">
        <w:t>xport</w:t>
      </w:r>
      <w:r w:rsidR="00BA2D1E">
        <w:t>ing the graph</w:t>
      </w:r>
      <w:r w:rsidRPr="0016298D">
        <w:t>.</w:t>
      </w:r>
      <w:r>
        <w:t xml:space="preserve"> They’re detailed in the following steps.</w:t>
      </w:r>
    </w:p>
    <w:p w14:paraId="5829B2AB" w14:textId="6CB7B7C6" w:rsidR="00251659" w:rsidRDefault="00AF3643" w:rsidP="00251659">
      <w:pPr>
        <w:pStyle w:val="Heading2"/>
      </w:pPr>
      <w:r>
        <w:t xml:space="preserve">Filtering the </w:t>
      </w:r>
      <w:r w:rsidR="00251659">
        <w:t>Data</w:t>
      </w:r>
    </w:p>
    <w:p w14:paraId="17E2CB7E" w14:textId="77777777" w:rsidR="004857B9" w:rsidRDefault="004857B9" w:rsidP="00AF3643">
      <w:pPr>
        <w:sectPr w:rsidR="004857B9" w:rsidSect="00A8386F">
          <w:headerReference w:type="default" r:id="rId11"/>
          <w:type w:val="continuous"/>
          <w:pgSz w:w="12240" w:h="15840" w:code="1"/>
          <w:pgMar w:top="1008" w:right="936" w:bottom="1008" w:left="936" w:header="432" w:footer="432" w:gutter="0"/>
          <w:cols w:space="288"/>
        </w:sectPr>
      </w:pPr>
    </w:p>
    <w:p w14:paraId="5F1207CF" w14:textId="0C4AF7D0" w:rsidR="00AF3643" w:rsidRPr="00AF3643" w:rsidRDefault="00BA2316" w:rsidP="00AF3643">
      <w:r>
        <w:lastRenderedPageBreak/>
        <w:t>Filtering prunes the graph and keep</w:t>
      </w:r>
      <w:r w:rsidR="001D3E5B">
        <w:t>s</w:t>
      </w:r>
      <w:r>
        <w:t xml:space="preserve"> only the nodes that are relevant</w:t>
      </w:r>
      <w:r w:rsidR="001D3E5B">
        <w:t xml:space="preserve"> by setting various filtering parameters</w:t>
      </w:r>
      <w:r>
        <w:t xml:space="preserve">. </w:t>
      </w:r>
      <w:r w:rsidR="00AF3643">
        <w:t>Since t</w:t>
      </w:r>
      <w:r>
        <w:t>his</w:t>
      </w:r>
      <w:r w:rsidR="00AF3643">
        <w:t xml:space="preserve"> data table contained over 4000 nodes and 6000 edges, the Giant Component filter </w:t>
      </w:r>
      <w:r w:rsidR="00CF612B">
        <w:t xml:space="preserve">was used to filter out the unconnected nodes. </w:t>
      </w:r>
      <w:r w:rsidR="00363CA5">
        <w:t xml:space="preserve">Degree Range filter was used to remove nodes with degrees less than 5. Now the data set is reduced to </w:t>
      </w:r>
      <w:r w:rsidR="00C70A63">
        <w:t xml:space="preserve">about </w:t>
      </w:r>
      <w:r w:rsidR="00363CA5">
        <w:t xml:space="preserve">1300 nodes and 3000 edges.  </w:t>
      </w:r>
    </w:p>
    <w:p w14:paraId="1215B90C" w14:textId="68A8C730" w:rsidR="00F04DF6" w:rsidRDefault="00AF3643" w:rsidP="00F04DF6">
      <w:r w:rsidRPr="00AF3643">
        <w:rPr>
          <w:noProof/>
        </w:rPr>
        <w:lastRenderedPageBreak/>
        <w:drawing>
          <wp:inline distT="0" distB="0" distL="0" distR="0" wp14:anchorId="2DEE6650" wp14:editId="0CD71466">
            <wp:extent cx="1399112" cy="264076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08724" cy="2658910"/>
                    </a:xfrm>
                    <a:prstGeom prst="rect">
                      <a:avLst/>
                    </a:prstGeom>
                  </pic:spPr>
                </pic:pic>
              </a:graphicData>
            </a:graphic>
          </wp:inline>
        </w:drawing>
      </w:r>
    </w:p>
    <w:p w14:paraId="4F9A5F03" w14:textId="77777777" w:rsidR="004857B9" w:rsidRDefault="004857B9" w:rsidP="00013A1F">
      <w:pPr>
        <w:pStyle w:val="Heading2"/>
        <w:sectPr w:rsidR="004857B9" w:rsidSect="00CA6653">
          <w:type w:val="continuous"/>
          <w:pgSz w:w="12240" w:h="15840" w:code="1"/>
          <w:pgMar w:top="1008" w:right="936" w:bottom="1008" w:left="936" w:header="432" w:footer="432" w:gutter="0"/>
          <w:cols w:space="288"/>
        </w:sectPr>
      </w:pPr>
    </w:p>
    <w:p w14:paraId="685AB169" w14:textId="77777777" w:rsidR="00CA6653" w:rsidRDefault="00CA6653" w:rsidP="00013A1F">
      <w:pPr>
        <w:pStyle w:val="Heading2"/>
        <w:sectPr w:rsidR="00CA6653" w:rsidSect="00A8386F">
          <w:type w:val="continuous"/>
          <w:pgSz w:w="12240" w:h="15840" w:code="1"/>
          <w:pgMar w:top="1008" w:right="936" w:bottom="1008" w:left="936" w:header="432" w:footer="432" w:gutter="0"/>
          <w:cols w:space="288"/>
        </w:sectPr>
      </w:pPr>
    </w:p>
    <w:p w14:paraId="248B5E67" w14:textId="74AE936D" w:rsidR="00013A1F" w:rsidRDefault="00013A1F" w:rsidP="00013A1F">
      <w:pPr>
        <w:pStyle w:val="Heading2"/>
      </w:pPr>
      <w:r>
        <w:lastRenderedPageBreak/>
        <w:t>Getting Statistical Graph Data</w:t>
      </w:r>
    </w:p>
    <w:p w14:paraId="3E7D186B" w14:textId="1390BFD3" w:rsidR="003E4CA4" w:rsidRDefault="00382337" w:rsidP="003E4CA4">
      <w:r>
        <w:t>The following algorithms were ru</w:t>
      </w:r>
      <w:r w:rsidR="00C33533">
        <w:t xml:space="preserve">n </w:t>
      </w:r>
      <w:r w:rsidR="00626F81">
        <w:t>and values were comp</w:t>
      </w:r>
      <w:r w:rsidR="006521DD">
        <w:t>uted.</w:t>
      </w:r>
    </w:p>
    <w:p w14:paraId="4F51DC46" w14:textId="6DA91DF9" w:rsidR="00013A1F" w:rsidRDefault="00013A1F" w:rsidP="00013A1F"/>
    <w:p w14:paraId="0CB68E51" w14:textId="77777777" w:rsidR="00D07AC2" w:rsidRDefault="00D07AC2" w:rsidP="00626F81">
      <w:pPr>
        <w:pStyle w:val="ListParagraph"/>
        <w:numPr>
          <w:ilvl w:val="0"/>
          <w:numId w:val="43"/>
        </w:numPr>
        <w:sectPr w:rsidR="00D07AC2" w:rsidSect="00A8386F">
          <w:type w:val="continuous"/>
          <w:pgSz w:w="12240" w:h="15840" w:code="1"/>
          <w:pgMar w:top="1008" w:right="936" w:bottom="1008" w:left="936" w:header="432" w:footer="432" w:gutter="0"/>
          <w:cols w:space="288"/>
        </w:sectPr>
      </w:pPr>
    </w:p>
    <w:p w14:paraId="2956F497" w14:textId="52BBE114" w:rsidR="00626F81" w:rsidRDefault="00626F81" w:rsidP="00626F81">
      <w:pPr>
        <w:pStyle w:val="ListParagraph"/>
        <w:numPr>
          <w:ilvl w:val="0"/>
          <w:numId w:val="43"/>
        </w:numPr>
      </w:pPr>
      <w:r>
        <w:lastRenderedPageBreak/>
        <w:t>Average Degree - The degree of a node in a graph is defined as the number of edges that are incident on that node</w:t>
      </w:r>
    </w:p>
    <w:p w14:paraId="07F201ED" w14:textId="77777777" w:rsidR="00626F81" w:rsidRDefault="00626F81" w:rsidP="00626F81">
      <w:pPr>
        <w:pStyle w:val="ListParagraph"/>
        <w:numPr>
          <w:ilvl w:val="0"/>
          <w:numId w:val="43"/>
        </w:numPr>
      </w:pPr>
      <w:r>
        <w:t>Network Diameter - It computers three values</w:t>
      </w:r>
    </w:p>
    <w:p w14:paraId="6A4095FF" w14:textId="2EC7944D" w:rsidR="00626F81" w:rsidRDefault="00626F81" w:rsidP="00626F81">
      <w:pPr>
        <w:pStyle w:val="ListParagraph"/>
        <w:numPr>
          <w:ilvl w:val="1"/>
          <w:numId w:val="43"/>
        </w:numPr>
      </w:pPr>
      <w:proofErr w:type="spellStart"/>
      <w:r>
        <w:t>Betweenness</w:t>
      </w:r>
      <w:proofErr w:type="spellEnd"/>
      <w:r>
        <w:t xml:space="preserve"> centrality which measures how often a node appears on shortest paths between nodes in the network</w:t>
      </w:r>
    </w:p>
    <w:p w14:paraId="4AC73A9E" w14:textId="76780751" w:rsidR="00626F81" w:rsidRDefault="00626F81" w:rsidP="00626F81">
      <w:pPr>
        <w:pStyle w:val="ListParagraph"/>
        <w:numPr>
          <w:ilvl w:val="1"/>
          <w:numId w:val="43"/>
        </w:numPr>
      </w:pPr>
      <w:r>
        <w:t>Closeness centrality which is the average distance from a given starting node to all other nodes in the network, and</w:t>
      </w:r>
    </w:p>
    <w:p w14:paraId="58209737" w14:textId="1E87B00B" w:rsidR="00626F81" w:rsidRDefault="00626F81" w:rsidP="00626F81">
      <w:pPr>
        <w:pStyle w:val="ListParagraph"/>
        <w:numPr>
          <w:ilvl w:val="1"/>
          <w:numId w:val="43"/>
        </w:numPr>
      </w:pPr>
      <w:r>
        <w:t>Eccentricity the distance from a given starting node to the farthest node from it in the network.</w:t>
      </w:r>
    </w:p>
    <w:p w14:paraId="7555EE52" w14:textId="77777777" w:rsidR="00626F81" w:rsidRDefault="00626F81" w:rsidP="00626F81">
      <w:pPr>
        <w:pStyle w:val="ListParagraph"/>
        <w:numPr>
          <w:ilvl w:val="0"/>
          <w:numId w:val="43"/>
        </w:numPr>
      </w:pPr>
      <w:r>
        <w:t>Modularity - Measures how well a network decomposes into modular communities.</w:t>
      </w:r>
    </w:p>
    <w:p w14:paraId="5FDFE37B" w14:textId="434D9E37" w:rsidR="00F127E1" w:rsidRDefault="00626F81" w:rsidP="003F27EC">
      <w:pPr>
        <w:pStyle w:val="ListParagraph"/>
        <w:numPr>
          <w:ilvl w:val="0"/>
          <w:numId w:val="43"/>
        </w:numPr>
      </w:pPr>
      <w:r>
        <w:t xml:space="preserve">PageRank - An iterative algorithm that measures the importance of each node within the network. </w:t>
      </w:r>
    </w:p>
    <w:p w14:paraId="15DE3CFE" w14:textId="7FDEC40C" w:rsidR="00D07AC2" w:rsidRDefault="00D07AC2" w:rsidP="00D07AC2">
      <w:pPr>
        <w:ind w:left="360"/>
      </w:pPr>
      <w:r w:rsidRPr="003E4CA4">
        <w:rPr>
          <w:noProof/>
        </w:rPr>
        <w:lastRenderedPageBreak/>
        <w:drawing>
          <wp:inline distT="0" distB="0" distL="0" distR="0" wp14:anchorId="2013EB22" wp14:editId="37304B0C">
            <wp:extent cx="2926080" cy="27523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6080" cy="2752344"/>
                    </a:xfrm>
                    <a:prstGeom prst="rect">
                      <a:avLst/>
                    </a:prstGeom>
                  </pic:spPr>
                </pic:pic>
              </a:graphicData>
            </a:graphic>
          </wp:inline>
        </w:drawing>
      </w:r>
    </w:p>
    <w:p w14:paraId="568C5271" w14:textId="77777777" w:rsidR="00D07AC2" w:rsidRDefault="00D07AC2" w:rsidP="00013A1F">
      <w:pPr>
        <w:sectPr w:rsidR="00D07AC2" w:rsidSect="00D07AC2">
          <w:type w:val="continuous"/>
          <w:pgSz w:w="12240" w:h="15840" w:code="1"/>
          <w:pgMar w:top="1008" w:right="936" w:bottom="1008" w:left="936" w:header="432" w:footer="432" w:gutter="0"/>
          <w:cols w:num="2" w:space="288"/>
        </w:sectPr>
      </w:pPr>
    </w:p>
    <w:p w14:paraId="78E13E0E" w14:textId="527E68EE" w:rsidR="00626F81" w:rsidRDefault="00626F81" w:rsidP="00013A1F"/>
    <w:p w14:paraId="2722449B" w14:textId="77777777" w:rsidR="00CA6653" w:rsidRDefault="00CA6653" w:rsidP="00091984">
      <w:pPr>
        <w:pStyle w:val="Heading2"/>
        <w:sectPr w:rsidR="00CA6653" w:rsidSect="00A8386F">
          <w:type w:val="continuous"/>
          <w:pgSz w:w="12240" w:h="15840" w:code="1"/>
          <w:pgMar w:top="1008" w:right="936" w:bottom="1008" w:left="936" w:header="432" w:footer="432" w:gutter="0"/>
          <w:cols w:space="288"/>
        </w:sectPr>
      </w:pPr>
    </w:p>
    <w:p w14:paraId="520E327D" w14:textId="3AC80987" w:rsidR="00091984" w:rsidRDefault="00520309" w:rsidP="00091984">
      <w:pPr>
        <w:pStyle w:val="Heading2"/>
      </w:pPr>
      <w:r>
        <w:lastRenderedPageBreak/>
        <w:t>Appearance</w:t>
      </w:r>
    </w:p>
    <w:p w14:paraId="20CB2FAF" w14:textId="77777777" w:rsidR="00AD171D" w:rsidRDefault="00AD171D" w:rsidP="000020D3">
      <w:pPr>
        <w:sectPr w:rsidR="00AD171D" w:rsidSect="00CA6653">
          <w:type w:val="continuous"/>
          <w:pgSz w:w="12240" w:h="15840" w:code="1"/>
          <w:pgMar w:top="1008" w:right="936" w:bottom="1008" w:left="936" w:header="432" w:footer="432" w:gutter="0"/>
          <w:cols w:space="288"/>
        </w:sectPr>
      </w:pPr>
    </w:p>
    <w:p w14:paraId="6CB08CA4" w14:textId="5E2DDEDA" w:rsidR="000020D3" w:rsidRPr="000020D3" w:rsidRDefault="000020D3" w:rsidP="000020D3">
      <w:r>
        <w:lastRenderedPageBreak/>
        <w:t xml:space="preserve">The graph statistics that were computed in the previous step were used to define the color and size of the node and the edge colors. </w:t>
      </w:r>
      <w:r w:rsidR="004562AE">
        <w:t xml:space="preserve">Node colors were chosen based on the Modularity Class. </w:t>
      </w:r>
    </w:p>
    <w:p w14:paraId="0FA98060" w14:textId="77777777" w:rsidR="00CA6653" w:rsidRDefault="00CA6653" w:rsidP="00091984">
      <w:pPr>
        <w:sectPr w:rsidR="00CA6653" w:rsidSect="00CA6653">
          <w:type w:val="continuous"/>
          <w:pgSz w:w="12240" w:h="15840" w:code="1"/>
          <w:pgMar w:top="1008" w:right="936" w:bottom="1008" w:left="936" w:header="432" w:footer="432" w:gutter="0"/>
          <w:cols w:space="288"/>
        </w:sectPr>
      </w:pPr>
    </w:p>
    <w:p w14:paraId="5C7D6341" w14:textId="68AEA980" w:rsidR="00091984" w:rsidRPr="00091984" w:rsidRDefault="00091984" w:rsidP="00091984">
      <w:r w:rsidRPr="00091984">
        <w:rPr>
          <w:noProof/>
        </w:rPr>
        <w:lastRenderedPageBreak/>
        <w:drawing>
          <wp:inline distT="0" distB="0" distL="0" distR="0" wp14:anchorId="6256C77F" wp14:editId="52587DBB">
            <wp:extent cx="2551176"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1176" cy="2743200"/>
                    </a:xfrm>
                    <a:prstGeom prst="rect">
                      <a:avLst/>
                    </a:prstGeom>
                  </pic:spPr>
                </pic:pic>
              </a:graphicData>
            </a:graphic>
          </wp:inline>
        </w:drawing>
      </w:r>
    </w:p>
    <w:p w14:paraId="11E3A12A" w14:textId="77777777" w:rsidR="00AD171D" w:rsidRDefault="00AD171D" w:rsidP="00013A1F">
      <w:pPr>
        <w:sectPr w:rsidR="00AD171D" w:rsidSect="00AD171D">
          <w:type w:val="continuous"/>
          <w:pgSz w:w="12240" w:h="15840" w:code="1"/>
          <w:pgMar w:top="1008" w:right="936" w:bottom="1008" w:left="936" w:header="432" w:footer="432" w:gutter="0"/>
          <w:cols w:num="2" w:space="288"/>
        </w:sectPr>
      </w:pPr>
    </w:p>
    <w:p w14:paraId="368CC92A" w14:textId="2DF101ED" w:rsidR="00091984" w:rsidRPr="00013A1F" w:rsidRDefault="00091984" w:rsidP="00013A1F"/>
    <w:p w14:paraId="0A34D658" w14:textId="2295E7C2" w:rsidR="00F127E1" w:rsidRDefault="001729F2" w:rsidP="00F127E1">
      <w:pPr>
        <w:pStyle w:val="Heading2"/>
      </w:pPr>
      <w:r>
        <w:t>Layout Algorithms</w:t>
      </w:r>
    </w:p>
    <w:p w14:paraId="78ECDBE1" w14:textId="0A5F7ECE" w:rsidR="003E65CF" w:rsidRPr="003E65CF" w:rsidRDefault="003E65CF" w:rsidP="003E65CF">
      <w:r w:rsidRPr="003E65CF">
        <w:t>Force-directed graph drawing algorithms are suitable for visualizing s</w:t>
      </w:r>
      <w:r w:rsidR="00006053">
        <w:t xml:space="preserve">ocial networks like Twitter. </w:t>
      </w:r>
      <w:r w:rsidR="00E60296">
        <w:t xml:space="preserve">After running the layout algorithm </w:t>
      </w:r>
      <w:proofErr w:type="spellStart"/>
      <w:r w:rsidRPr="003E65CF">
        <w:t>Fruchterman-Reingold</w:t>
      </w:r>
      <w:proofErr w:type="spellEnd"/>
      <w:r w:rsidR="00E60296">
        <w:t>, the various communities within the graph are clearly visible. The network colored in blue represents the tweets that were sent or retweeted by @</w:t>
      </w:r>
      <w:proofErr w:type="spellStart"/>
      <w:r w:rsidR="00E60296">
        <w:t>realdonaldtrump</w:t>
      </w:r>
      <w:proofErr w:type="spellEnd"/>
      <w:r w:rsidR="00E60296">
        <w:t xml:space="preserve"> or tweets that mentioned him. </w:t>
      </w:r>
      <w:r w:rsidR="0005385E">
        <w:t>The pink clu</w:t>
      </w:r>
      <w:r w:rsidR="008173F3">
        <w:t>s</w:t>
      </w:r>
      <w:r w:rsidR="0005385E">
        <w:t xml:space="preserve">ter of data </w:t>
      </w:r>
      <w:r w:rsidR="008173F3">
        <w:t>represents tweets that mentioned @</w:t>
      </w:r>
      <w:proofErr w:type="spellStart"/>
      <w:r w:rsidR="008173F3">
        <w:t>johnpodesta</w:t>
      </w:r>
      <w:proofErr w:type="spellEnd"/>
      <w:r w:rsidR="008173F3">
        <w:t xml:space="preserve"> which was interesting because Trump mentioned him in his tweet.  </w:t>
      </w:r>
    </w:p>
    <w:p w14:paraId="57B3AA37" w14:textId="53AD4DC1" w:rsidR="001729F2" w:rsidRPr="001729F2" w:rsidRDefault="0050480C" w:rsidP="001729F2">
      <w:r>
        <w:rPr>
          <w:noProof/>
        </w:rPr>
        <w:drawing>
          <wp:inline distT="0" distB="0" distL="0" distR="0" wp14:anchorId="3A8CD009" wp14:editId="3DCF5C83">
            <wp:extent cx="45720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witter1.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7C6111E" w14:textId="77777777" w:rsidR="00013A1F" w:rsidRPr="00013A1F" w:rsidRDefault="00013A1F" w:rsidP="00F04DF6">
      <w:pPr>
        <w:rPr>
          <w:b/>
        </w:rPr>
      </w:pPr>
    </w:p>
    <w:p w14:paraId="2CC36255" w14:textId="6AE6ACD0" w:rsidR="00B64E53" w:rsidRDefault="00B64E53" w:rsidP="00E97B99">
      <w:pPr>
        <w:pStyle w:val="Text"/>
      </w:pPr>
      <w:r>
        <w:t xml:space="preserve">When the layout was changed to </w:t>
      </w:r>
      <w:proofErr w:type="spellStart"/>
      <w:r>
        <w:t>Yifan</w:t>
      </w:r>
      <w:proofErr w:type="spellEnd"/>
      <w:r>
        <w:t xml:space="preserve"> Hu, the communities are still visible. While </w:t>
      </w:r>
      <w:proofErr w:type="spellStart"/>
      <w:r w:rsidRPr="003E65CF">
        <w:t>Fruchterman-Reingold</w:t>
      </w:r>
      <w:proofErr w:type="spellEnd"/>
      <w:r>
        <w:t xml:space="preserve"> showed the graph in a circular form, </w:t>
      </w:r>
      <w:proofErr w:type="spellStart"/>
      <w:r>
        <w:t>Yifan</w:t>
      </w:r>
      <w:proofErr w:type="spellEnd"/>
      <w:r>
        <w:t xml:space="preserve"> Hu layout shows a more disperse graph. </w:t>
      </w:r>
    </w:p>
    <w:p w14:paraId="46D0ED3A" w14:textId="5EA0281A" w:rsidR="00251659" w:rsidRDefault="00B64E53" w:rsidP="00E97B99">
      <w:pPr>
        <w:pStyle w:val="Text"/>
      </w:pPr>
      <w:r>
        <w:lastRenderedPageBreak/>
        <w:t xml:space="preserve"> </w:t>
      </w:r>
      <w:r>
        <w:rPr>
          <w:noProof/>
        </w:rPr>
        <w:drawing>
          <wp:inline distT="0" distB="0" distL="0" distR="0" wp14:anchorId="26769659" wp14:editId="0547C0FD">
            <wp:extent cx="4572000" cy="45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ifan_hu.png"/>
                    <pic:cNvPicPr/>
                  </pic:nvPicPr>
                  <pic:blipFill>
                    <a:blip r:embed="rId16">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5597B3E0" w14:textId="18F1C5F3" w:rsidR="00C016AE" w:rsidRDefault="00C016AE" w:rsidP="00C016AE">
      <w:pPr>
        <w:pStyle w:val="Heading2"/>
      </w:pPr>
      <w:r>
        <w:t>Exporting the Data</w:t>
      </w:r>
    </w:p>
    <w:p w14:paraId="1E6161CD" w14:textId="40940EDE" w:rsidR="00C016AE" w:rsidRPr="00C016AE" w:rsidRDefault="00C016AE" w:rsidP="00C016AE">
      <w:proofErr w:type="spellStart"/>
      <w:r>
        <w:t>Gephi</w:t>
      </w:r>
      <w:proofErr w:type="spellEnd"/>
      <w:r>
        <w:t xml:space="preserve"> has built-in tools that can export the visualization in pdf, </w:t>
      </w:r>
      <w:proofErr w:type="spellStart"/>
      <w:r>
        <w:t>svg</w:t>
      </w:r>
      <w:proofErr w:type="spellEnd"/>
      <w:r>
        <w:t xml:space="preserve"> or </w:t>
      </w:r>
      <w:proofErr w:type="spellStart"/>
      <w:r>
        <w:t>png</w:t>
      </w:r>
      <w:proofErr w:type="spellEnd"/>
      <w:r>
        <w:t xml:space="preserve"> format.</w:t>
      </w:r>
    </w:p>
    <w:p w14:paraId="438EBA8E" w14:textId="77777777" w:rsidR="00C016AE" w:rsidRDefault="00C016AE" w:rsidP="00E97B99">
      <w:pPr>
        <w:pStyle w:val="Text"/>
      </w:pPr>
    </w:p>
    <w:p w14:paraId="44465B76" w14:textId="6F5A46BC" w:rsidR="00906CC8" w:rsidRDefault="00906CC8" w:rsidP="00906CC8">
      <w:pPr>
        <w:pStyle w:val="Heading2"/>
      </w:pPr>
      <w:r>
        <w:t>Conclusion</w:t>
      </w:r>
    </w:p>
    <w:p w14:paraId="1417743F" w14:textId="77777777" w:rsidR="00E65002" w:rsidRPr="00E65002" w:rsidRDefault="00E65002" w:rsidP="00E65002"/>
    <w:p w14:paraId="73955E0F" w14:textId="1EFD66C9" w:rsidR="00906CC8" w:rsidRDefault="00991B2C" w:rsidP="00E97B99">
      <w:pPr>
        <w:pStyle w:val="Text"/>
      </w:pPr>
      <w:r>
        <w:t xml:space="preserve">Both </w:t>
      </w:r>
      <w:proofErr w:type="spellStart"/>
      <w:r w:rsidRPr="003E65CF">
        <w:t>Fruchterman-Reingold</w:t>
      </w:r>
      <w:proofErr w:type="spellEnd"/>
      <w:r>
        <w:t xml:space="preserve"> and </w:t>
      </w:r>
      <w:proofErr w:type="spellStart"/>
      <w:r>
        <w:t>Yifan</w:t>
      </w:r>
      <w:proofErr w:type="spellEnd"/>
      <w:r>
        <w:t xml:space="preserve"> Hu algorithms created aesthetically pleasing visualizations with the communities clearly defined. </w:t>
      </w:r>
      <w:r w:rsidR="008A482A">
        <w:t xml:space="preserve">The </w:t>
      </w:r>
      <w:proofErr w:type="spellStart"/>
      <w:r w:rsidR="008A482A">
        <w:t>Yifan</w:t>
      </w:r>
      <w:proofErr w:type="spellEnd"/>
      <w:r w:rsidR="008A482A">
        <w:t xml:space="preserve"> Hu ran noticeably faster and appears less complex. </w:t>
      </w:r>
    </w:p>
    <w:p w14:paraId="03D3319D" w14:textId="77777777" w:rsidR="00251659" w:rsidRDefault="00251659" w:rsidP="00E97B99">
      <w:pPr>
        <w:pStyle w:val="Text"/>
      </w:pPr>
    </w:p>
    <w:p w14:paraId="3F880C67" w14:textId="7BA5285C" w:rsidR="003355E6" w:rsidRDefault="003C4F33" w:rsidP="003355E6">
      <w:pPr>
        <w:pStyle w:val="Heading1"/>
      </w:pPr>
      <w:r>
        <w:t xml:space="preserve">Lewis University </w:t>
      </w:r>
      <w:r w:rsidR="008D7E07">
        <w:t>Facebook Page Network</w:t>
      </w:r>
    </w:p>
    <w:p w14:paraId="6F9592FD" w14:textId="63DBF212" w:rsidR="003355E6" w:rsidRDefault="003355E6" w:rsidP="003355E6">
      <w:r>
        <w:t xml:space="preserve">This dataset was downloaded from the Lewis </w:t>
      </w:r>
      <w:r w:rsidR="00C957FB">
        <w:t>U</w:t>
      </w:r>
      <w:r>
        <w:t xml:space="preserve">niversity Facebook group page and contains different groups and individuals that are connected to Lewis University via the group. </w:t>
      </w:r>
      <w:r w:rsidR="00770AC7">
        <w:t xml:space="preserve">The data was generated using the </w:t>
      </w:r>
      <w:proofErr w:type="spellStart"/>
      <w:r w:rsidR="00770AC7">
        <w:t>Netvizz</w:t>
      </w:r>
      <w:proofErr w:type="spellEnd"/>
      <w:r w:rsidR="00770AC7">
        <w:t xml:space="preserve"> app for </w:t>
      </w:r>
      <w:proofErr w:type="spellStart"/>
      <w:r w:rsidR="00770AC7">
        <w:t>facebook</w:t>
      </w:r>
      <w:proofErr w:type="spellEnd"/>
      <w:r w:rsidR="00770AC7">
        <w:t xml:space="preserve"> using ‘Page Like Network’ module. This module starts with a selected page known as the "seed"- Lewis University Facebook page in this example - and retrieves all the pages that page likes. It will continue until the specified crawl depth is reached</w:t>
      </w:r>
      <w:r w:rsidR="00F87254">
        <w:t xml:space="preserve"> (2 in this instance)</w:t>
      </w:r>
      <w:r w:rsidR="00770AC7">
        <w:t xml:space="preserve">. The generated output is a network file in </w:t>
      </w:r>
      <w:proofErr w:type="spellStart"/>
      <w:r w:rsidR="00770AC7">
        <w:t>gdf</w:t>
      </w:r>
      <w:proofErr w:type="spellEnd"/>
      <w:r w:rsidR="00770AC7">
        <w:t xml:space="preserve"> format containing a directed network of pages connected through the </w:t>
      </w:r>
      <w:proofErr w:type="spellStart"/>
      <w:r w:rsidR="00770AC7">
        <w:t>likes</w:t>
      </w:r>
      <w:proofErr w:type="spellEnd"/>
      <w:r w:rsidR="00770AC7">
        <w:t xml:space="preserve"> between them.</w:t>
      </w:r>
    </w:p>
    <w:p w14:paraId="02361908" w14:textId="77777777" w:rsidR="003E5F51" w:rsidRDefault="003E5F51" w:rsidP="003355E6"/>
    <w:p w14:paraId="669F2407" w14:textId="281C5D05" w:rsidR="003E5F51" w:rsidRDefault="003E5F51" w:rsidP="003355E6">
      <w:pPr>
        <w:pStyle w:val="Heading2"/>
      </w:pPr>
      <w:r>
        <w:t>Data Table</w:t>
      </w:r>
    </w:p>
    <w:p w14:paraId="0236405D" w14:textId="77777777" w:rsidR="00C957FB" w:rsidRDefault="00C957FB" w:rsidP="003355E6"/>
    <w:p w14:paraId="764FDBFD" w14:textId="636FE1F9" w:rsidR="00C957FB" w:rsidRDefault="00C957FB" w:rsidP="003355E6">
      <w:r>
        <w:t xml:space="preserve">The dataset’s Nodes table consists of the node Id, label category, username connected to the group and the kind of activity a user can do. </w:t>
      </w:r>
      <w:r w:rsidR="00E34C99">
        <w:t>The dataset contains groups varying from news media to non-profit organization and it is interesting to figure out how they interact and who the key components of the network are.</w:t>
      </w:r>
      <w:r>
        <w:t xml:space="preserve"> </w:t>
      </w:r>
      <w:r w:rsidR="00030A8D">
        <w:t>Also,</w:t>
      </w:r>
      <w:r w:rsidR="00E34C99">
        <w:t xml:space="preserve"> contained in the dataset is the Edges table reflecting the relations that exist in this network. This table consisted of the source, target, edge Id, edge type(directed) </w:t>
      </w:r>
      <w:r w:rsidR="00030A8D">
        <w:t>and weight (all</w:t>
      </w:r>
      <w:r w:rsidR="00E34C99">
        <w:t xml:space="preserve"> 1).</w:t>
      </w:r>
    </w:p>
    <w:p w14:paraId="71A76067" w14:textId="19630DED" w:rsidR="003E5F51" w:rsidRDefault="003E5F51" w:rsidP="003355E6">
      <w:r>
        <w:t>The two tables are attached to this report.</w:t>
      </w:r>
    </w:p>
    <w:p w14:paraId="61DA1A63" w14:textId="77777777" w:rsidR="00447B46" w:rsidRDefault="00447B46" w:rsidP="00447B46">
      <w:pPr>
        <w:keepNext/>
      </w:pPr>
      <w:r w:rsidRPr="00447B46">
        <w:lastRenderedPageBreak/>
        <w:drawing>
          <wp:inline distT="0" distB="0" distL="0" distR="0" wp14:anchorId="654AB470" wp14:editId="3A8C368F">
            <wp:extent cx="6583680" cy="293497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83680" cy="2934970"/>
                    </a:xfrm>
                    <a:prstGeom prst="rect">
                      <a:avLst/>
                    </a:prstGeom>
                  </pic:spPr>
                </pic:pic>
              </a:graphicData>
            </a:graphic>
          </wp:inline>
        </w:drawing>
      </w:r>
    </w:p>
    <w:p w14:paraId="63294AE7" w14:textId="2E53E13B" w:rsidR="003E5F51" w:rsidRDefault="00447B46" w:rsidP="00447B46">
      <w:pPr>
        <w:pStyle w:val="Caption"/>
      </w:pPr>
      <w:r>
        <w:t xml:space="preserve">Figure </w:t>
      </w:r>
      <w:fldSimple w:instr=" SEQ Figure \* ARABIC ">
        <w:r>
          <w:rPr>
            <w:noProof/>
          </w:rPr>
          <w:t>1</w:t>
        </w:r>
      </w:fldSimple>
      <w:r>
        <w:t xml:space="preserve"> Nodes Table</w:t>
      </w:r>
    </w:p>
    <w:p w14:paraId="7FDD770F" w14:textId="77777777" w:rsidR="00447B46" w:rsidRDefault="00447B46" w:rsidP="00447B46">
      <w:pPr>
        <w:keepNext/>
      </w:pPr>
      <w:r w:rsidRPr="00447B46">
        <w:drawing>
          <wp:inline distT="0" distB="0" distL="0" distR="0" wp14:anchorId="434E9AE5" wp14:editId="0CB0E77D">
            <wp:extent cx="6583680" cy="29952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83680" cy="2995295"/>
                    </a:xfrm>
                    <a:prstGeom prst="rect">
                      <a:avLst/>
                    </a:prstGeom>
                  </pic:spPr>
                </pic:pic>
              </a:graphicData>
            </a:graphic>
          </wp:inline>
        </w:drawing>
      </w:r>
    </w:p>
    <w:p w14:paraId="3E4D563B" w14:textId="4BE31626" w:rsidR="00447B46" w:rsidRPr="00447B46" w:rsidRDefault="00447B46" w:rsidP="00447B46">
      <w:pPr>
        <w:pStyle w:val="Caption"/>
      </w:pPr>
      <w:r>
        <w:t xml:space="preserve">Figure </w:t>
      </w:r>
      <w:fldSimple w:instr=" SEQ Figure \* ARABIC ">
        <w:r>
          <w:rPr>
            <w:noProof/>
          </w:rPr>
          <w:t>2</w:t>
        </w:r>
      </w:fldSimple>
      <w:r>
        <w:t xml:space="preserve"> Edges Table</w:t>
      </w:r>
      <w:bookmarkStart w:id="1" w:name="_GoBack"/>
      <w:bookmarkEnd w:id="1"/>
    </w:p>
    <w:p w14:paraId="422B61B3" w14:textId="23775F0B" w:rsidR="003E5F51" w:rsidRDefault="003E5F51" w:rsidP="003E5F51">
      <w:pPr>
        <w:pStyle w:val="Heading2"/>
      </w:pPr>
      <w:r>
        <w:t>A First look at the graph</w:t>
      </w:r>
    </w:p>
    <w:p w14:paraId="7EA1E673" w14:textId="3DC8E36F" w:rsidR="00804670" w:rsidRDefault="00804670" w:rsidP="00804670">
      <w:r>
        <w:t xml:space="preserve">The original graph showed a dense mass of nodes and edges that was difficult to make sense of or to extract any insight from. The graph consisted of 2372 nodes and 16553 edges. To help visualize the original data, the nodes were ranked by size based on their degree of connectivity. Clearly things </w:t>
      </w:r>
      <w:r w:rsidR="009E1AE4">
        <w:t xml:space="preserve">did </w:t>
      </w:r>
      <w:r>
        <w:t>improve a</w:t>
      </w:r>
      <w:r w:rsidR="009E1AE4">
        <w:t xml:space="preserve"> little. A few densely condensed nodes could be seen from the graph but offered </w:t>
      </w:r>
      <w:r w:rsidR="00332A47">
        <w:t>nothing more</w:t>
      </w:r>
      <w:r w:rsidR="009E1AE4">
        <w:t>. These nodes were considered interesting and warrantied further study.</w:t>
      </w:r>
    </w:p>
    <w:p w14:paraId="2412CD47" w14:textId="3109E2D0" w:rsidR="00804670" w:rsidRPr="00804670" w:rsidRDefault="00804670" w:rsidP="00804670">
      <w:r>
        <w:rPr>
          <w:noProof/>
        </w:rPr>
        <w:lastRenderedPageBreak/>
        <w:drawing>
          <wp:inline distT="0" distB="0" distL="0" distR="0" wp14:anchorId="0EC0946D" wp14:editId="6E6E44A2">
            <wp:extent cx="3028950" cy="3028950"/>
            <wp:effectExtent l="0" t="0" r="0" b="0"/>
            <wp:docPr id="1" name="Picture 1" descr="C:\Users\Mavambo\Desktop\Original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vambo\Desktop\Original grap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8365" cy="3028365"/>
                    </a:xfrm>
                    <a:prstGeom prst="rect">
                      <a:avLst/>
                    </a:prstGeom>
                    <a:noFill/>
                    <a:ln>
                      <a:noFill/>
                    </a:ln>
                  </pic:spPr>
                </pic:pic>
              </a:graphicData>
            </a:graphic>
          </wp:inline>
        </w:drawing>
      </w:r>
      <w:r>
        <w:rPr>
          <w:noProof/>
        </w:rPr>
        <w:drawing>
          <wp:inline distT="0" distB="0" distL="0" distR="0" wp14:anchorId="76478CB7" wp14:editId="6D162775">
            <wp:extent cx="3028950" cy="3028950"/>
            <wp:effectExtent l="0" t="0" r="0" b="0"/>
            <wp:docPr id="2" name="Picture 2" descr="C:\Users\Mavambo\Desktop\degreeof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vambo\Desktop\degreeofconnectivit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8366" cy="3028366"/>
                    </a:xfrm>
                    <a:prstGeom prst="rect">
                      <a:avLst/>
                    </a:prstGeom>
                    <a:noFill/>
                    <a:ln>
                      <a:noFill/>
                    </a:ln>
                  </pic:spPr>
                </pic:pic>
              </a:graphicData>
            </a:graphic>
          </wp:inline>
        </w:drawing>
      </w:r>
    </w:p>
    <w:p w14:paraId="790DDA29" w14:textId="6E6C78CB" w:rsidR="003E5F51" w:rsidRDefault="004D671B" w:rsidP="004D671B">
      <w:pPr>
        <w:pStyle w:val="Heading2"/>
      </w:pPr>
      <w:r>
        <w:t>Filtering the Data</w:t>
      </w:r>
    </w:p>
    <w:p w14:paraId="5BB5F376" w14:textId="1EBA44E2" w:rsidR="00D67EE8" w:rsidRPr="00AF3643" w:rsidRDefault="00D14935" w:rsidP="00D71AB4">
      <w:r>
        <w:t xml:space="preserve">Expanding the graph revealed a lot of nodes lying on the periphery so giant component filtration was applied to the data set to eliminate those loosely associated nodes from the network. However not much was </w:t>
      </w:r>
      <w:r w:rsidR="00D71AB4">
        <w:t>achieved,</w:t>
      </w:r>
      <w:r>
        <w:t xml:space="preserve"> hence a second type of </w:t>
      </w:r>
      <w:r w:rsidR="00D71AB4">
        <w:t>filtration</w:t>
      </w:r>
      <w:r>
        <w:t xml:space="preserve"> was necessary. Degree range filtration was applied to the data set to remove nodes with less than</w:t>
      </w:r>
      <w:r w:rsidR="00D71AB4">
        <w:t>. This reduced the nodes to 22.3 % and the edges to 32.6 % of the original values and produced a much clearer and insightful visualization. The visualization reflects two large nodes and a few medium sized notes in addition to many smaller nodes.</w:t>
      </w:r>
      <w:r w:rsidR="000F1754">
        <w:t xml:space="preserve"> The large nodes represent the Hispanic Association of Colleges and Universities; and, the American Association of Colleges and Teachers Association. These groups appear prominent in the network</w:t>
      </w:r>
      <w:r w:rsidR="006A6E88">
        <w:t>. Other important groups include the Bass Schuler Entertainment</w:t>
      </w:r>
      <w:r w:rsidR="00FC385C">
        <w:t>,</w:t>
      </w:r>
      <w:r w:rsidR="006A6E88">
        <w:t xml:space="preserve"> </w:t>
      </w:r>
      <w:r w:rsidR="000142EF">
        <w:t>and</w:t>
      </w:r>
      <w:r w:rsidR="00FC385C">
        <w:t>,</w:t>
      </w:r>
      <w:r w:rsidR="000142EF">
        <w:t xml:space="preserve"> Joliet Patch as revealed by filtration.</w:t>
      </w:r>
    </w:p>
    <w:p w14:paraId="4C866AA4" w14:textId="2F10E551" w:rsidR="00D67EE8" w:rsidRPr="00D67EE8" w:rsidRDefault="00D71AB4" w:rsidP="00D67EE8">
      <w:r>
        <w:rPr>
          <w:noProof/>
        </w:rPr>
        <w:drawing>
          <wp:inline distT="0" distB="0" distL="0" distR="0" wp14:anchorId="363A0FB2" wp14:editId="25186CF9">
            <wp:extent cx="1593850" cy="3804674"/>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93850" cy="3804674"/>
                    </a:xfrm>
                    <a:prstGeom prst="rect">
                      <a:avLst/>
                    </a:prstGeom>
                  </pic:spPr>
                </pic:pic>
              </a:graphicData>
            </a:graphic>
          </wp:inline>
        </w:drawing>
      </w:r>
      <w:r w:rsidR="00D67EE8" w:rsidRPr="00D67EE8">
        <w:rPr>
          <w:noProof/>
        </w:rPr>
        <w:t xml:space="preserve"> </w:t>
      </w:r>
      <w:r w:rsidR="00D67EE8">
        <w:rPr>
          <w:noProof/>
        </w:rPr>
        <w:drawing>
          <wp:inline distT="0" distB="0" distL="0" distR="0" wp14:anchorId="72BA91F5" wp14:editId="7A7E6B19">
            <wp:extent cx="2453640" cy="25146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53640" cy="2514600"/>
                    </a:xfrm>
                    <a:prstGeom prst="rect">
                      <a:avLst/>
                    </a:prstGeom>
                  </pic:spPr>
                </pic:pic>
              </a:graphicData>
            </a:graphic>
          </wp:inline>
        </w:drawing>
      </w:r>
    </w:p>
    <w:p w14:paraId="4BCCA590" w14:textId="77777777" w:rsidR="000F2958" w:rsidRDefault="000F2958" w:rsidP="000F2958"/>
    <w:p w14:paraId="04F871AA" w14:textId="77777777" w:rsidR="000F2958" w:rsidRDefault="000F2958" w:rsidP="000F2958"/>
    <w:p w14:paraId="4A2D2CE5" w14:textId="77777777" w:rsidR="000F2958" w:rsidRDefault="000F2958" w:rsidP="000F2958"/>
    <w:p w14:paraId="4220387D" w14:textId="7BB78AFB" w:rsidR="000F2958" w:rsidRPr="000F2958" w:rsidRDefault="000F2958" w:rsidP="000F2958"/>
    <w:p w14:paraId="16BEEDC0" w14:textId="5A90F00B" w:rsidR="003355E6" w:rsidRDefault="00E52872" w:rsidP="00E52872">
      <w:pPr>
        <w:pStyle w:val="Heading2"/>
      </w:pPr>
      <w:r>
        <w:t>Getting Statistical Graph</w:t>
      </w:r>
    </w:p>
    <w:p w14:paraId="38740613" w14:textId="6170AC9D" w:rsidR="00E52872" w:rsidRDefault="00E52872" w:rsidP="00E52872">
      <w:r>
        <w:t xml:space="preserve">To further enhance the visualization, Statistics of the dataset/graph was explored by playing with degree of measures, density, path length and modularity. This </w:t>
      </w:r>
      <w:r w:rsidR="0044039B">
        <w:t xml:space="preserve">helped </w:t>
      </w:r>
      <w:r>
        <w:t xml:space="preserve">identify communities-internal subdivisions in the network. There are methods that permit to highlight these identified </w:t>
      </w:r>
      <w:r w:rsidR="00E3209E">
        <w:t>communities,</w:t>
      </w:r>
      <w:r>
        <w:t xml:space="preserve"> which depend on the comparison of the densities of edges within a group, and from the group towards the rest of the network. </w:t>
      </w:r>
    </w:p>
    <w:p w14:paraId="4D22B4F7" w14:textId="145BED74" w:rsidR="005E7FFB" w:rsidRDefault="005E7FFB" w:rsidP="005E7FFB">
      <w:r>
        <w:t>The following algorithms were run and values were computed: Average Degree; Network Diameter; Graph Density; Modularity; Average Clustering Coefficient; Average Path Length and PageRank.</w:t>
      </w:r>
    </w:p>
    <w:p w14:paraId="7A49CF58" w14:textId="77777777" w:rsidR="005E7FFB" w:rsidRDefault="005E7FFB" w:rsidP="005E7FFB"/>
    <w:p w14:paraId="4785556D" w14:textId="77777777" w:rsidR="005E7FFB" w:rsidRDefault="005E7FFB" w:rsidP="005E7FFB"/>
    <w:p w14:paraId="612B0D70" w14:textId="5AA8BA13" w:rsidR="005E7FFB" w:rsidRDefault="005E7FFB" w:rsidP="005E7FFB">
      <w:pPr>
        <w:pStyle w:val="ListParagraph"/>
      </w:pPr>
      <w:r>
        <w:rPr>
          <w:noProof/>
        </w:rPr>
        <w:drawing>
          <wp:inline distT="0" distB="0" distL="0" distR="0" wp14:anchorId="15F7481E" wp14:editId="7CE1BB6B">
            <wp:extent cx="1860550" cy="2989785"/>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61447" cy="2991226"/>
                    </a:xfrm>
                    <a:prstGeom prst="rect">
                      <a:avLst/>
                    </a:prstGeom>
                  </pic:spPr>
                </pic:pic>
              </a:graphicData>
            </a:graphic>
          </wp:inline>
        </w:drawing>
      </w:r>
    </w:p>
    <w:p w14:paraId="74A3F15A" w14:textId="77777777" w:rsidR="00333FD8" w:rsidRDefault="00333FD8" w:rsidP="005E7FFB">
      <w:pPr>
        <w:pStyle w:val="ListParagraph"/>
      </w:pPr>
    </w:p>
    <w:p w14:paraId="506F10CA" w14:textId="77777777" w:rsidR="00333FD8" w:rsidRDefault="00333FD8" w:rsidP="005E7FFB">
      <w:pPr>
        <w:pStyle w:val="ListParagraph"/>
      </w:pPr>
    </w:p>
    <w:p w14:paraId="4FE40267" w14:textId="77777777" w:rsidR="00333FD8" w:rsidRDefault="00333FD8" w:rsidP="00333FD8"/>
    <w:p w14:paraId="124327C5" w14:textId="385A9ADE" w:rsidR="00333FD8" w:rsidRDefault="00333FD8" w:rsidP="00333FD8">
      <w:pPr>
        <w:pStyle w:val="Heading2"/>
      </w:pPr>
      <w:r>
        <w:t>Appearance</w:t>
      </w:r>
    </w:p>
    <w:p w14:paraId="79A48A4D" w14:textId="77777777" w:rsidR="00333FD8" w:rsidRDefault="00333FD8" w:rsidP="00333FD8"/>
    <w:p w14:paraId="769EA432" w14:textId="77777777" w:rsidR="00333FD8" w:rsidRPr="000020D3" w:rsidRDefault="00333FD8" w:rsidP="00333FD8">
      <w:r>
        <w:t xml:space="preserve">The graph statistics that were computed in the previous step were used to define the color and size of the node and the edge colors. Node colors were chosen based on the Modularity Class. </w:t>
      </w:r>
    </w:p>
    <w:p w14:paraId="64B59190" w14:textId="6B10EE84" w:rsidR="008D1C32" w:rsidRPr="00333FD8" w:rsidRDefault="008D1C32" w:rsidP="00333FD8">
      <w:pPr>
        <w:sectPr w:rsidR="008D1C32" w:rsidRPr="00333FD8" w:rsidSect="00A8386F">
          <w:type w:val="continuous"/>
          <w:pgSz w:w="12240" w:h="15840" w:code="1"/>
          <w:pgMar w:top="1008" w:right="936" w:bottom="1008" w:left="936" w:header="432" w:footer="432" w:gutter="0"/>
          <w:cols w:space="288"/>
        </w:sectPr>
      </w:pPr>
      <w:r>
        <w:rPr>
          <w:noProof/>
        </w:rPr>
        <w:drawing>
          <wp:inline distT="0" distB="0" distL="0" distR="0" wp14:anchorId="373F0C5D" wp14:editId="0B3A8B83">
            <wp:extent cx="2724270" cy="3073400"/>
            <wp:effectExtent l="0" t="0" r="0" b="0"/>
            <wp:docPr id="9" name="Picture 9" descr="C:\Users\Mavambo\Desktop\LewisUfacebookgroup\Partition_Mod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vambo\Desktop\LewisUfacebookgroup\Partition_Modular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4270" cy="3073400"/>
                    </a:xfrm>
                    <a:prstGeom prst="rect">
                      <a:avLst/>
                    </a:prstGeom>
                    <a:noFill/>
                    <a:ln>
                      <a:noFill/>
                    </a:ln>
                  </pic:spPr>
                </pic:pic>
              </a:graphicData>
            </a:graphic>
          </wp:inline>
        </w:drawing>
      </w:r>
      <w:r w:rsidR="00B203FE" w:rsidRPr="00B203FE">
        <w:rPr>
          <w:snapToGrid w:val="0"/>
          <w:color w:val="000000"/>
          <w:w w:val="0"/>
          <w:sz w:val="0"/>
          <w:szCs w:val="0"/>
          <w:u w:color="000000"/>
          <w:bdr w:val="none" w:sz="0" w:space="0" w:color="000000"/>
          <w:shd w:val="clear" w:color="000000" w:fill="000000"/>
          <w:lang w:val="x-none" w:eastAsia="x-none" w:bidi="x-none"/>
        </w:rPr>
        <w:t xml:space="preserve"> </w:t>
      </w:r>
      <w:r w:rsidR="00B203FE">
        <w:rPr>
          <w:noProof/>
        </w:rPr>
        <w:drawing>
          <wp:inline distT="0" distB="0" distL="0" distR="0" wp14:anchorId="55DAA155" wp14:editId="190D4F74">
            <wp:extent cx="3790950" cy="2843213"/>
            <wp:effectExtent l="0" t="0" r="0" b="0"/>
            <wp:docPr id="17" name="Picture 17" descr="C:\Users\Mavambo\Desktop\LewisUfacebookgroup\PartionedMod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vambo\Desktop\LewisUfacebookgroup\PartionedModulari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0950" cy="2843213"/>
                    </a:xfrm>
                    <a:prstGeom prst="rect">
                      <a:avLst/>
                    </a:prstGeom>
                    <a:noFill/>
                    <a:ln>
                      <a:noFill/>
                    </a:ln>
                  </pic:spPr>
                </pic:pic>
              </a:graphicData>
            </a:graphic>
          </wp:inline>
        </w:drawing>
      </w:r>
    </w:p>
    <w:p w14:paraId="24CCA98B" w14:textId="3A231085" w:rsidR="00E52872" w:rsidRDefault="00B203FE" w:rsidP="00E52872">
      <w:r>
        <w:lastRenderedPageBreak/>
        <w:t>Clearly this improved the visualization by color coding the identified communities in the network.</w:t>
      </w:r>
    </w:p>
    <w:p w14:paraId="2EADE71D" w14:textId="77777777" w:rsidR="0080662C" w:rsidRDefault="0080662C" w:rsidP="00E52872"/>
    <w:p w14:paraId="6088126F" w14:textId="5AFB9C91" w:rsidR="0080662C" w:rsidRDefault="0080662C" w:rsidP="0080662C">
      <w:pPr>
        <w:pStyle w:val="Heading2"/>
      </w:pPr>
      <w:r>
        <w:t>Layout Algorithms</w:t>
      </w:r>
    </w:p>
    <w:p w14:paraId="545975B4" w14:textId="677645FD" w:rsidR="007C73F8" w:rsidRDefault="00261094" w:rsidP="007C73F8">
      <w:r>
        <w:t>I</w:t>
      </w:r>
      <w:r w:rsidR="00316C9C">
        <w:t xml:space="preserve">nitially applied </w:t>
      </w:r>
      <w:proofErr w:type="spellStart"/>
      <w:r w:rsidR="00316C9C" w:rsidRPr="003E65CF">
        <w:t>Fruchterman-Reingold</w:t>
      </w:r>
      <w:proofErr w:type="spellEnd"/>
      <w:r w:rsidR="00316C9C">
        <w:t xml:space="preserve"> layout algorithm. This method disposes nodes based on the strength of the attractive and repulsive powers (gravitational way). Loosely associated nodes are eliminated, leaving distinguishable communities that are densely associated with the network.</w:t>
      </w:r>
    </w:p>
    <w:p w14:paraId="5645409E" w14:textId="77777777" w:rsidR="00316C9C" w:rsidRDefault="00316C9C" w:rsidP="007C73F8"/>
    <w:p w14:paraId="39CCD039" w14:textId="00D1F3C6" w:rsidR="00316C9C" w:rsidRDefault="00316C9C" w:rsidP="007C73F8">
      <w:r>
        <w:rPr>
          <w:noProof/>
        </w:rPr>
        <w:drawing>
          <wp:inline distT="0" distB="0" distL="0" distR="0" wp14:anchorId="11819FBD" wp14:editId="34D9E0F7">
            <wp:extent cx="1905000" cy="1196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05000" cy="1196340"/>
                    </a:xfrm>
                    <a:prstGeom prst="rect">
                      <a:avLst/>
                    </a:prstGeom>
                  </pic:spPr>
                </pic:pic>
              </a:graphicData>
            </a:graphic>
          </wp:inline>
        </w:drawing>
      </w:r>
    </w:p>
    <w:p w14:paraId="00D3BEA4" w14:textId="77777777" w:rsidR="00316C9C" w:rsidRDefault="00316C9C" w:rsidP="007C73F8"/>
    <w:p w14:paraId="0705659E" w14:textId="77777777" w:rsidR="007C73F8" w:rsidRPr="007C73F8" w:rsidRDefault="007C73F8" w:rsidP="007C73F8"/>
    <w:p w14:paraId="226CF9E4" w14:textId="4E672E62" w:rsidR="0080662C" w:rsidRDefault="007C73F8" w:rsidP="0080662C">
      <w:r>
        <w:rPr>
          <w:noProof/>
        </w:rPr>
        <w:drawing>
          <wp:inline distT="0" distB="0" distL="0" distR="0" wp14:anchorId="2F37DD58" wp14:editId="276E9FFB">
            <wp:extent cx="4591050" cy="4591050"/>
            <wp:effectExtent l="0" t="0" r="0" b="0"/>
            <wp:docPr id="18" name="Picture 18" descr="C:\Users\Mavambo\Desktop\FruReing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vambo\Desktop\FruReingol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0165" cy="4590165"/>
                    </a:xfrm>
                    <a:prstGeom prst="rect">
                      <a:avLst/>
                    </a:prstGeom>
                    <a:noFill/>
                    <a:ln>
                      <a:noFill/>
                    </a:ln>
                  </pic:spPr>
                </pic:pic>
              </a:graphicData>
            </a:graphic>
          </wp:inline>
        </w:drawing>
      </w:r>
    </w:p>
    <w:p w14:paraId="59FC37B3" w14:textId="4AD2CFC5" w:rsidR="00316C9C" w:rsidRDefault="00227F91" w:rsidP="0080662C">
      <w:r>
        <w:t>Purple color coding reflects the Hispanic Association of Colleges and Universities; light green coding reflects Joliet Patch; blue coding reflects Chicago Tribune; orange coding reflects Lewis University Recreation Fitness and Wellness; green coding reflects Lasallian link; pink coding reflects Chicago White Socks.</w:t>
      </w:r>
      <w:r w:rsidRPr="00227F91">
        <w:t xml:space="preserve"> </w:t>
      </w:r>
      <w:r>
        <w:t>American Association of Colleges and Teachers Association is no longer reflected as playing a key role in this network.</w:t>
      </w:r>
      <w:r w:rsidR="00D56CFA">
        <w:t xml:space="preserve"> Chicago Tribune shows strong association with Lewis University Recreation Fitness and Wellness;</w:t>
      </w:r>
      <w:r w:rsidR="00D56CFA" w:rsidRPr="00D56CFA">
        <w:t xml:space="preserve"> </w:t>
      </w:r>
      <w:r w:rsidR="00D56CFA">
        <w:t>Hispanic Association of Colleges and Universities;</w:t>
      </w:r>
      <w:r w:rsidR="00D56CFA" w:rsidRPr="00D56CFA">
        <w:t xml:space="preserve"> </w:t>
      </w:r>
      <w:r w:rsidR="00D56CFA">
        <w:t xml:space="preserve">Chicago White Socks. The rest of these groups do not show strong associated between each other. They are loosely associated to one or less </w:t>
      </w:r>
      <w:proofErr w:type="gramStart"/>
      <w:r w:rsidR="00D56CFA">
        <w:t>other</w:t>
      </w:r>
      <w:proofErr w:type="gramEnd"/>
      <w:r w:rsidR="00D56CFA">
        <w:t xml:space="preserve"> group in the network.</w:t>
      </w:r>
    </w:p>
    <w:p w14:paraId="1FC6A0B9" w14:textId="77777777" w:rsidR="00261094" w:rsidRDefault="00261094" w:rsidP="0080662C"/>
    <w:p w14:paraId="22108F02" w14:textId="77777777" w:rsidR="00261094" w:rsidRDefault="00261094" w:rsidP="0080662C"/>
    <w:p w14:paraId="704B033C" w14:textId="1113F07D" w:rsidR="00261094" w:rsidRDefault="00261094" w:rsidP="0080662C">
      <w:proofErr w:type="gramStart"/>
      <w:r>
        <w:lastRenderedPageBreak/>
        <w:t>Also</w:t>
      </w:r>
      <w:proofErr w:type="gramEnd"/>
      <w:r>
        <w:t xml:space="preserve"> applied other layout algorithms to the graph such as </w:t>
      </w:r>
      <w:proofErr w:type="spellStart"/>
      <w:r>
        <w:t>ForceAtlas</w:t>
      </w:r>
      <w:proofErr w:type="spellEnd"/>
      <w:r>
        <w:t xml:space="preserve">, ForceAtlas2 and </w:t>
      </w:r>
      <w:proofErr w:type="spellStart"/>
      <w:r>
        <w:t>Yifan</w:t>
      </w:r>
      <w:proofErr w:type="spellEnd"/>
      <w:r>
        <w:t xml:space="preserve"> Hu and the results are mainly the same. The only difference is on the dispersion of the graph as shown below. </w:t>
      </w:r>
      <w:proofErr w:type="spellStart"/>
      <w:r>
        <w:t>ForceAtlas</w:t>
      </w:r>
      <w:proofErr w:type="spellEnd"/>
      <w:r>
        <w:t xml:space="preserve">, ForceAtlas2 and </w:t>
      </w:r>
      <w:proofErr w:type="spellStart"/>
      <w:r>
        <w:t>Yifan</w:t>
      </w:r>
      <w:proofErr w:type="spellEnd"/>
      <w:r>
        <w:t xml:space="preserve"> Hu gave more dispersed results compared to </w:t>
      </w:r>
      <w:proofErr w:type="spellStart"/>
      <w:r w:rsidRPr="003E65CF">
        <w:t>Fruchterman-Reingold</w:t>
      </w:r>
      <w:proofErr w:type="spellEnd"/>
      <w:r>
        <w:t xml:space="preserve"> layout algorithm.</w:t>
      </w:r>
    </w:p>
    <w:p w14:paraId="1D250709" w14:textId="77777777" w:rsidR="007C73F8" w:rsidRDefault="007C73F8" w:rsidP="0080662C"/>
    <w:p w14:paraId="4A95DF15" w14:textId="77777777" w:rsidR="007C73F8" w:rsidRDefault="007C73F8" w:rsidP="0080662C"/>
    <w:p w14:paraId="729BF521" w14:textId="77777777" w:rsidR="007C73F8" w:rsidRDefault="007C73F8" w:rsidP="0080662C"/>
    <w:p w14:paraId="563CF528" w14:textId="77777777" w:rsidR="00030A8D" w:rsidRDefault="00030A8D" w:rsidP="0080662C"/>
    <w:p w14:paraId="7B95E85A" w14:textId="77777777" w:rsidR="00030A8D" w:rsidRDefault="00030A8D" w:rsidP="0080662C"/>
    <w:p w14:paraId="40FFC952" w14:textId="77777777" w:rsidR="00030A8D" w:rsidRDefault="00030A8D" w:rsidP="0080662C"/>
    <w:p w14:paraId="2FDB15BF" w14:textId="77777777" w:rsidR="00030A8D" w:rsidRDefault="00030A8D" w:rsidP="0080662C"/>
    <w:p w14:paraId="3EC9693B" w14:textId="73E74247" w:rsidR="007C73F8" w:rsidRDefault="007C73F8" w:rsidP="0080662C">
      <w:proofErr w:type="spellStart"/>
      <w:r>
        <w:t>ForceAtlas</w:t>
      </w:r>
      <w:proofErr w:type="spellEnd"/>
      <w:r w:rsidR="00261094">
        <w:t xml:space="preserve"> </w:t>
      </w:r>
      <w:proofErr w:type="spellStart"/>
      <w:r w:rsidR="00261094">
        <w:t>Layput</w:t>
      </w:r>
      <w:proofErr w:type="spellEnd"/>
      <w:r w:rsidR="00261094">
        <w:t xml:space="preserve"> Algorithm Results:</w:t>
      </w:r>
    </w:p>
    <w:p w14:paraId="4FD6C424" w14:textId="77777777" w:rsidR="007C73F8" w:rsidRDefault="007C73F8" w:rsidP="0080662C"/>
    <w:p w14:paraId="1F5E5E4C" w14:textId="25ED4C97" w:rsidR="007C73F8" w:rsidRDefault="007C73F8" w:rsidP="0080662C">
      <w:r>
        <w:rPr>
          <w:noProof/>
        </w:rPr>
        <w:drawing>
          <wp:inline distT="0" distB="0" distL="0" distR="0" wp14:anchorId="49F396E9" wp14:editId="25D7212E">
            <wp:extent cx="4229100" cy="4229100"/>
            <wp:effectExtent l="0" t="0" r="0" b="0"/>
            <wp:docPr id="21" name="Picture 21" descr="C:\Users\Mavambo\Desktop\ForceAt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vambo\Desktop\ForceAtl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8285" cy="4228285"/>
                    </a:xfrm>
                    <a:prstGeom prst="rect">
                      <a:avLst/>
                    </a:prstGeom>
                    <a:noFill/>
                    <a:ln>
                      <a:noFill/>
                    </a:ln>
                  </pic:spPr>
                </pic:pic>
              </a:graphicData>
            </a:graphic>
          </wp:inline>
        </w:drawing>
      </w:r>
    </w:p>
    <w:p w14:paraId="44FDAB53" w14:textId="77777777" w:rsidR="00261094" w:rsidRDefault="00261094" w:rsidP="0080662C"/>
    <w:p w14:paraId="52A266AB" w14:textId="77777777" w:rsidR="00261094" w:rsidRDefault="00261094" w:rsidP="0080662C"/>
    <w:p w14:paraId="3B498DF4" w14:textId="77777777" w:rsidR="00261094" w:rsidRDefault="00261094" w:rsidP="0080662C"/>
    <w:p w14:paraId="0FD7AFB2" w14:textId="77777777" w:rsidR="00261094" w:rsidRDefault="00261094" w:rsidP="0080662C"/>
    <w:p w14:paraId="607C0246" w14:textId="77777777" w:rsidR="00261094" w:rsidRDefault="00261094" w:rsidP="0080662C"/>
    <w:p w14:paraId="107023A1" w14:textId="77777777" w:rsidR="00261094" w:rsidRDefault="00261094" w:rsidP="0080662C"/>
    <w:p w14:paraId="3913960E" w14:textId="77777777" w:rsidR="00261094" w:rsidRDefault="00261094" w:rsidP="0080662C"/>
    <w:p w14:paraId="3F706443" w14:textId="77777777" w:rsidR="00261094" w:rsidRDefault="00261094" w:rsidP="0080662C"/>
    <w:p w14:paraId="55C33BA0" w14:textId="77777777" w:rsidR="00261094" w:rsidRDefault="00261094" w:rsidP="0080662C"/>
    <w:p w14:paraId="3DD3486F" w14:textId="77777777" w:rsidR="00261094" w:rsidRDefault="00261094" w:rsidP="0080662C"/>
    <w:p w14:paraId="6D8EA5F6" w14:textId="77777777" w:rsidR="00261094" w:rsidRDefault="00261094" w:rsidP="0080662C"/>
    <w:p w14:paraId="1481ADD4" w14:textId="77777777" w:rsidR="00261094" w:rsidRDefault="00261094" w:rsidP="0080662C"/>
    <w:p w14:paraId="4DF66160" w14:textId="77777777" w:rsidR="00261094" w:rsidRDefault="00261094" w:rsidP="0080662C"/>
    <w:p w14:paraId="00028508" w14:textId="77777777" w:rsidR="00261094" w:rsidRDefault="00261094" w:rsidP="0080662C"/>
    <w:p w14:paraId="7BB63F9F" w14:textId="77777777" w:rsidR="00261094" w:rsidRDefault="00261094" w:rsidP="0080662C"/>
    <w:p w14:paraId="19B3AE0D" w14:textId="77777777" w:rsidR="00261094" w:rsidRDefault="00261094" w:rsidP="0080662C"/>
    <w:p w14:paraId="1D28F0BB" w14:textId="77777777" w:rsidR="00261094" w:rsidRDefault="00261094" w:rsidP="0080662C"/>
    <w:p w14:paraId="46A7FEC4" w14:textId="77777777" w:rsidR="00261094" w:rsidRDefault="00261094" w:rsidP="0080662C"/>
    <w:p w14:paraId="35E56DF6" w14:textId="77777777" w:rsidR="00261094" w:rsidRDefault="00261094" w:rsidP="0080662C"/>
    <w:p w14:paraId="3DB83828" w14:textId="77777777" w:rsidR="00261094" w:rsidRDefault="00261094" w:rsidP="0080662C"/>
    <w:p w14:paraId="5F4F1C70" w14:textId="77777777" w:rsidR="00261094" w:rsidRDefault="00261094" w:rsidP="0080662C"/>
    <w:p w14:paraId="7902E095" w14:textId="77777777" w:rsidR="00261094" w:rsidRDefault="00261094" w:rsidP="0080662C"/>
    <w:p w14:paraId="7E6EA38B" w14:textId="77777777" w:rsidR="00261094" w:rsidRDefault="00261094" w:rsidP="0080662C"/>
    <w:p w14:paraId="02DE1AC1" w14:textId="77777777" w:rsidR="00030A8D" w:rsidRDefault="00030A8D" w:rsidP="0080662C"/>
    <w:p w14:paraId="1DB513D7" w14:textId="77777777" w:rsidR="00030A8D" w:rsidRDefault="00030A8D" w:rsidP="0080662C"/>
    <w:p w14:paraId="46C6DBA6" w14:textId="77777777" w:rsidR="00030A8D" w:rsidRDefault="00030A8D" w:rsidP="0080662C"/>
    <w:p w14:paraId="55E55727" w14:textId="77777777" w:rsidR="00030A8D" w:rsidRDefault="00030A8D" w:rsidP="0080662C"/>
    <w:p w14:paraId="5A4D69EE" w14:textId="77777777" w:rsidR="00030A8D" w:rsidRDefault="00030A8D" w:rsidP="0080662C"/>
    <w:p w14:paraId="66E5A57A" w14:textId="77777777" w:rsidR="00030A8D" w:rsidRDefault="00030A8D" w:rsidP="0080662C"/>
    <w:p w14:paraId="75850F97" w14:textId="74CB45AD" w:rsidR="00261094" w:rsidRDefault="00261094" w:rsidP="0080662C">
      <w:proofErr w:type="spellStart"/>
      <w:r>
        <w:t>ForceAtlas</w:t>
      </w:r>
      <w:proofErr w:type="spellEnd"/>
      <w:r>
        <w:t xml:space="preserve"> Layout Algorithm Results:</w:t>
      </w:r>
    </w:p>
    <w:p w14:paraId="590A0C98" w14:textId="61E3D237" w:rsidR="007C73F8" w:rsidRPr="0080662C" w:rsidRDefault="007C73F8" w:rsidP="0080662C">
      <w:r>
        <w:rPr>
          <w:noProof/>
        </w:rPr>
        <w:drawing>
          <wp:inline distT="0" distB="0" distL="0" distR="0" wp14:anchorId="1273FBC7" wp14:editId="47E09CB9">
            <wp:extent cx="5575300" cy="5575300"/>
            <wp:effectExtent l="0" t="0" r="6350" b="6350"/>
            <wp:docPr id="19" name="Picture 19" descr="C:\Users\Mavambo\Desktop\ForceAtl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vambo\Desktop\ForceAtlas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4226" cy="5574226"/>
                    </a:xfrm>
                    <a:prstGeom prst="rect">
                      <a:avLst/>
                    </a:prstGeom>
                    <a:noFill/>
                    <a:ln>
                      <a:noFill/>
                    </a:ln>
                  </pic:spPr>
                </pic:pic>
              </a:graphicData>
            </a:graphic>
          </wp:inline>
        </w:drawing>
      </w:r>
    </w:p>
    <w:p w14:paraId="59CB0F24" w14:textId="77777777" w:rsidR="0080662C" w:rsidRDefault="0080662C" w:rsidP="0080662C"/>
    <w:p w14:paraId="0EE95275" w14:textId="77777777" w:rsidR="00261094" w:rsidRDefault="00261094" w:rsidP="0080662C"/>
    <w:p w14:paraId="280CFF8A" w14:textId="77777777" w:rsidR="00261094" w:rsidRDefault="00261094" w:rsidP="0080662C"/>
    <w:p w14:paraId="15B40AFB" w14:textId="77777777" w:rsidR="00261094" w:rsidRDefault="00261094" w:rsidP="0080662C"/>
    <w:p w14:paraId="3715FB5A" w14:textId="77777777" w:rsidR="00261094" w:rsidRDefault="00261094" w:rsidP="0080662C"/>
    <w:p w14:paraId="61588010" w14:textId="77777777" w:rsidR="00261094" w:rsidRDefault="00261094" w:rsidP="0080662C"/>
    <w:p w14:paraId="1B35D3E2" w14:textId="77777777" w:rsidR="00261094" w:rsidRDefault="00261094" w:rsidP="0080662C"/>
    <w:p w14:paraId="7B0E586B" w14:textId="77777777" w:rsidR="00261094" w:rsidRDefault="00261094" w:rsidP="0080662C"/>
    <w:p w14:paraId="70630079" w14:textId="77777777" w:rsidR="00261094" w:rsidRDefault="00261094" w:rsidP="0080662C"/>
    <w:p w14:paraId="211608B0" w14:textId="77777777" w:rsidR="00261094" w:rsidRDefault="00261094" w:rsidP="0080662C"/>
    <w:p w14:paraId="6557FC9C" w14:textId="77777777" w:rsidR="00261094" w:rsidRDefault="00261094" w:rsidP="0080662C"/>
    <w:p w14:paraId="7B82E11B" w14:textId="77777777" w:rsidR="00261094" w:rsidRDefault="00261094" w:rsidP="0080662C"/>
    <w:p w14:paraId="6702D359" w14:textId="77777777" w:rsidR="00261094" w:rsidRDefault="00261094" w:rsidP="0080662C"/>
    <w:p w14:paraId="7272F7FD" w14:textId="77777777" w:rsidR="00261094" w:rsidRDefault="00261094" w:rsidP="0080662C"/>
    <w:p w14:paraId="3FA08C03" w14:textId="77777777" w:rsidR="00261094" w:rsidRDefault="00261094" w:rsidP="0080662C"/>
    <w:p w14:paraId="0D282689" w14:textId="77777777" w:rsidR="00261094" w:rsidRDefault="00261094" w:rsidP="0080662C"/>
    <w:p w14:paraId="585B0845" w14:textId="77777777" w:rsidR="00261094" w:rsidRDefault="00261094" w:rsidP="0080662C"/>
    <w:p w14:paraId="3759293E" w14:textId="77777777" w:rsidR="00261094" w:rsidRDefault="00261094" w:rsidP="0080662C"/>
    <w:p w14:paraId="728FF1C2" w14:textId="77777777" w:rsidR="00261094" w:rsidRDefault="00261094" w:rsidP="0080662C"/>
    <w:p w14:paraId="173A8F33" w14:textId="77777777" w:rsidR="00261094" w:rsidRDefault="00261094" w:rsidP="0080662C"/>
    <w:p w14:paraId="6417DE49" w14:textId="3C944469" w:rsidR="007C73F8" w:rsidRDefault="007C73F8" w:rsidP="0080662C">
      <w:proofErr w:type="spellStart"/>
      <w:r>
        <w:t>Yifan</w:t>
      </w:r>
      <w:proofErr w:type="spellEnd"/>
      <w:r>
        <w:t xml:space="preserve"> Hu</w:t>
      </w:r>
      <w:r w:rsidR="00261094">
        <w:t xml:space="preserve"> Layout Algorithm Results:</w:t>
      </w:r>
    </w:p>
    <w:p w14:paraId="52FF43DA" w14:textId="77777777" w:rsidR="007C73F8" w:rsidRPr="0080662C" w:rsidRDefault="007C73F8" w:rsidP="0080662C"/>
    <w:p w14:paraId="0FD2A1B0" w14:textId="6A5AD869" w:rsidR="00B203FE" w:rsidRPr="00E52872" w:rsidRDefault="00B203FE" w:rsidP="00E52872"/>
    <w:p w14:paraId="606AED3B" w14:textId="77777777" w:rsidR="00DA216C" w:rsidRDefault="00261094" w:rsidP="00E97B99">
      <w:pPr>
        <w:pStyle w:val="Text"/>
        <w:rPr>
          <w:i/>
        </w:rPr>
      </w:pPr>
      <w:r>
        <w:rPr>
          <w:noProof/>
        </w:rPr>
        <w:drawing>
          <wp:inline distT="0" distB="0" distL="0" distR="0" wp14:anchorId="739727FE" wp14:editId="08E62E5E">
            <wp:extent cx="6583680" cy="6583680"/>
            <wp:effectExtent l="0" t="0" r="7620" b="7620"/>
            <wp:docPr id="20" name="Picture 20" descr="C:\Users\Mavambo\Desktop\Yifan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vambo\Desktop\YifanHu.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83680" cy="6583680"/>
                    </a:xfrm>
                    <a:prstGeom prst="rect">
                      <a:avLst/>
                    </a:prstGeom>
                    <a:noFill/>
                    <a:ln>
                      <a:noFill/>
                    </a:ln>
                  </pic:spPr>
                </pic:pic>
              </a:graphicData>
            </a:graphic>
          </wp:inline>
        </w:drawing>
      </w:r>
    </w:p>
    <w:p w14:paraId="73EDACA1" w14:textId="011BE1BB" w:rsidR="00DA216C" w:rsidRDefault="00DA216C" w:rsidP="00E97B99">
      <w:pPr>
        <w:pStyle w:val="Text"/>
      </w:pPr>
      <w:r w:rsidRPr="00DA216C">
        <w:rPr>
          <w:i/>
        </w:rPr>
        <w:t>G</w:t>
      </w:r>
      <w:r>
        <w:t>.  Conclusion</w:t>
      </w:r>
    </w:p>
    <w:p w14:paraId="46037046" w14:textId="584DDCFF" w:rsidR="00E97B99" w:rsidRDefault="00DA216C" w:rsidP="00DA216C">
      <w:pPr>
        <w:pStyle w:val="Text"/>
      </w:pPr>
      <w:r>
        <w:lastRenderedPageBreak/>
        <w:t>The Lewis University Facebook group is an association of loosely connected groups with six communities more prominent than the others.</w:t>
      </w:r>
      <w:r w:rsidR="00E97B99">
        <w:t xml:space="preserve"> </w:t>
      </w:r>
    </w:p>
    <w:p w14:paraId="3E240B2A" w14:textId="77777777" w:rsidR="00DA216C" w:rsidRDefault="00DA216C" w:rsidP="00DA216C">
      <w:pPr>
        <w:pStyle w:val="Text"/>
      </w:pPr>
    </w:p>
    <w:p w14:paraId="5FCD36AC" w14:textId="77777777" w:rsidR="006A463C" w:rsidRDefault="006A463C" w:rsidP="006A463C">
      <w:pPr>
        <w:pStyle w:val="Heading1"/>
      </w:pPr>
      <w:bookmarkStart w:id="2" w:name="_Hlk487381939"/>
      <w:r>
        <w:t>Jazz Musicians Network</w:t>
      </w:r>
    </w:p>
    <w:p w14:paraId="5EB74836" w14:textId="77777777" w:rsidR="006A463C" w:rsidRDefault="006A463C" w:rsidP="006A463C"/>
    <w:p w14:paraId="385A36C1" w14:textId="77777777" w:rsidR="006A463C" w:rsidRDefault="006A463C" w:rsidP="006A463C">
      <w:r>
        <w:t xml:space="preserve">The Jazz Musicians Network dataset was available “Other Networks” Section of the </w:t>
      </w:r>
      <w:proofErr w:type="spellStart"/>
      <w:r>
        <w:t>Gephi</w:t>
      </w:r>
      <w:proofErr w:type="spellEnd"/>
      <w:r>
        <w:t xml:space="preserve"> </w:t>
      </w:r>
      <w:proofErr w:type="spellStart"/>
      <w:r>
        <w:t>Github</w:t>
      </w:r>
      <w:proofErr w:type="spellEnd"/>
      <w:r>
        <w:t xml:space="preserve"> page.  </w:t>
      </w:r>
      <w:hyperlink r:id="rId31" w:history="1">
        <w:r w:rsidRPr="00E124FD">
          <w:rPr>
            <w:rStyle w:val="Hyperlink"/>
          </w:rPr>
          <w:t>https://github.com/gephi/gephi/wiki/Datasets</w:t>
        </w:r>
      </w:hyperlink>
      <w:r>
        <w:t xml:space="preserve">.  The dataset description is “list of edges of the network of Jazz musicians.  The dataset citation list P. </w:t>
      </w:r>
      <w:proofErr w:type="spellStart"/>
      <w:r>
        <w:t>Gleiser</w:t>
      </w:r>
      <w:proofErr w:type="spellEnd"/>
      <w:r>
        <w:t xml:space="preserve"> and L. </w:t>
      </w:r>
      <w:proofErr w:type="spellStart"/>
      <w:r>
        <w:t>Danon</w:t>
      </w:r>
      <w:proofErr w:type="spellEnd"/>
      <w:r>
        <w:t xml:space="preserve"> from the publication Advanced Complex Systems (2003).  The data is stored in a .net file format, which loads into </w:t>
      </w:r>
      <w:proofErr w:type="spellStart"/>
      <w:r>
        <w:t>Gephi</w:t>
      </w:r>
      <w:proofErr w:type="spellEnd"/>
      <w:r>
        <w:t xml:space="preserve"> without any error messages.  </w:t>
      </w:r>
    </w:p>
    <w:p w14:paraId="77F35C9B" w14:textId="77777777" w:rsidR="006A463C" w:rsidRDefault="006A463C" w:rsidP="006A463C"/>
    <w:p w14:paraId="4E34A5FC" w14:textId="77777777" w:rsidR="006A463C" w:rsidRDefault="006A463C" w:rsidP="006A463C">
      <w:pPr>
        <w:jc w:val="center"/>
      </w:pPr>
      <w:r w:rsidRPr="00FE0BCB">
        <w:rPr>
          <w:noProof/>
        </w:rPr>
        <w:drawing>
          <wp:inline distT="0" distB="0" distL="0" distR="0" wp14:anchorId="09CBBCDA" wp14:editId="6818B037">
            <wp:extent cx="3676650" cy="2135847"/>
            <wp:effectExtent l="19050" t="19050" r="1905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3748" cy="2139971"/>
                    </a:xfrm>
                    <a:prstGeom prst="rect">
                      <a:avLst/>
                    </a:prstGeom>
                    <a:ln>
                      <a:solidFill>
                        <a:schemeClr val="accent1"/>
                      </a:solidFill>
                    </a:ln>
                  </pic:spPr>
                </pic:pic>
              </a:graphicData>
            </a:graphic>
          </wp:inline>
        </w:drawing>
      </w:r>
    </w:p>
    <w:p w14:paraId="54D0A22B" w14:textId="77777777" w:rsidR="006A463C" w:rsidRDefault="006A463C" w:rsidP="006A463C">
      <w:pPr>
        <w:jc w:val="center"/>
      </w:pPr>
      <w:r w:rsidRPr="00237592">
        <w:rPr>
          <w:noProof/>
        </w:rPr>
        <w:drawing>
          <wp:inline distT="0" distB="0" distL="0" distR="0" wp14:anchorId="162D1097" wp14:editId="59E225D4">
            <wp:extent cx="4348632" cy="340995"/>
            <wp:effectExtent l="19050" t="19050" r="1397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9761" cy="368529"/>
                    </a:xfrm>
                    <a:prstGeom prst="rect">
                      <a:avLst/>
                    </a:prstGeom>
                    <a:ln>
                      <a:solidFill>
                        <a:schemeClr val="accent1"/>
                      </a:solidFill>
                    </a:ln>
                  </pic:spPr>
                </pic:pic>
              </a:graphicData>
            </a:graphic>
          </wp:inline>
        </w:drawing>
      </w:r>
    </w:p>
    <w:p w14:paraId="62EA1B7E" w14:textId="77777777" w:rsidR="006A463C" w:rsidRDefault="006A463C" w:rsidP="006A463C">
      <w:pPr>
        <w:pStyle w:val="Text"/>
      </w:pPr>
    </w:p>
    <w:p w14:paraId="4A2DA2BD" w14:textId="77777777" w:rsidR="006A463C" w:rsidRDefault="006A463C" w:rsidP="006A463C">
      <w:pPr>
        <w:pStyle w:val="Heading2"/>
      </w:pPr>
      <w:r>
        <w:t>Data Table</w:t>
      </w:r>
    </w:p>
    <w:p w14:paraId="53C91110" w14:textId="77777777" w:rsidR="006A463C" w:rsidRDefault="006A463C" w:rsidP="006A463C"/>
    <w:p w14:paraId="63A07BEF" w14:textId="77777777" w:rsidR="006A463C" w:rsidRDefault="006A463C" w:rsidP="006A463C">
      <w:r>
        <w:t xml:space="preserve">The data table provides the nodes and edges data.  The nodes are unlabeled, identified only by an ID number (1 to 198).  The edges have an ID, as well as a “source” and “target” ID for the directed edge (0 to 5433).   </w:t>
      </w:r>
    </w:p>
    <w:p w14:paraId="1EBF79F6" w14:textId="77777777" w:rsidR="006A463C" w:rsidRDefault="006A463C" w:rsidP="006A463C"/>
    <w:p w14:paraId="32B688B1" w14:textId="77777777" w:rsidR="006A463C" w:rsidRDefault="006A463C" w:rsidP="006A463C">
      <w:r w:rsidRPr="009D7A58">
        <w:rPr>
          <w:noProof/>
        </w:rPr>
        <w:lastRenderedPageBreak/>
        <w:drawing>
          <wp:inline distT="0" distB="0" distL="0" distR="0" wp14:anchorId="53D21FF7" wp14:editId="3F211A6D">
            <wp:extent cx="5743575" cy="3768667"/>
            <wp:effectExtent l="19050" t="19050" r="9525"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2090" cy="3774254"/>
                    </a:xfrm>
                    <a:prstGeom prst="rect">
                      <a:avLst/>
                    </a:prstGeom>
                    <a:ln>
                      <a:solidFill>
                        <a:schemeClr val="accent1"/>
                      </a:solidFill>
                    </a:ln>
                  </pic:spPr>
                </pic:pic>
              </a:graphicData>
            </a:graphic>
          </wp:inline>
        </w:drawing>
      </w:r>
    </w:p>
    <w:p w14:paraId="1FA6BC3A" w14:textId="77777777" w:rsidR="006A463C" w:rsidRDefault="006A463C" w:rsidP="006A463C"/>
    <w:p w14:paraId="5A8FD350" w14:textId="77777777" w:rsidR="006A463C" w:rsidRDefault="006A463C" w:rsidP="006A463C"/>
    <w:p w14:paraId="5AAA8086" w14:textId="77777777" w:rsidR="006A463C" w:rsidRDefault="006A463C" w:rsidP="006A463C">
      <w:pPr>
        <w:pStyle w:val="Heading2"/>
      </w:pPr>
      <w:r>
        <w:t>First Look at the Graph</w:t>
      </w:r>
    </w:p>
    <w:p w14:paraId="5A117410" w14:textId="77777777" w:rsidR="006A463C" w:rsidRDefault="006A463C" w:rsidP="006A463C"/>
    <w:p w14:paraId="6A9E6C6A" w14:textId="77777777" w:rsidR="006A463C" w:rsidRDefault="006A463C" w:rsidP="006A463C">
      <w:r>
        <w:t xml:space="preserve">The Jazz Musicians data is a directed graph made up of 198 nodes and 2742 edges.  It’s less dense than other datasets that appear to be a dark solid square.  Individual nodes and edges can distinctly be observed, but the center of the graph is very difficult to make sense of.  Not much information can be gleaned from this graph without filtering.  </w:t>
      </w:r>
    </w:p>
    <w:p w14:paraId="5AB22035" w14:textId="77777777" w:rsidR="006A463C" w:rsidRDefault="006A463C" w:rsidP="006A463C"/>
    <w:p w14:paraId="7E8A7B33" w14:textId="77777777" w:rsidR="006A463C" w:rsidRDefault="006A463C" w:rsidP="006A463C">
      <w:r w:rsidRPr="009D7A58">
        <w:rPr>
          <w:noProof/>
        </w:rPr>
        <w:drawing>
          <wp:inline distT="0" distB="0" distL="0" distR="0" wp14:anchorId="73FF9D50" wp14:editId="3042FE79">
            <wp:extent cx="6583680" cy="3388360"/>
            <wp:effectExtent l="19050" t="19050" r="2667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83680" cy="3388360"/>
                    </a:xfrm>
                    <a:prstGeom prst="rect">
                      <a:avLst/>
                    </a:prstGeom>
                    <a:ln>
                      <a:solidFill>
                        <a:schemeClr val="accent1"/>
                      </a:solidFill>
                    </a:ln>
                  </pic:spPr>
                </pic:pic>
              </a:graphicData>
            </a:graphic>
          </wp:inline>
        </w:drawing>
      </w:r>
    </w:p>
    <w:p w14:paraId="21A54D96" w14:textId="77777777" w:rsidR="006A463C" w:rsidRDefault="006A463C" w:rsidP="006A463C">
      <w:pPr>
        <w:pStyle w:val="Text"/>
        <w:ind w:firstLine="0"/>
      </w:pPr>
    </w:p>
    <w:p w14:paraId="5D9E4949" w14:textId="77777777" w:rsidR="006A463C" w:rsidRDefault="006A463C" w:rsidP="006A463C">
      <w:pPr>
        <w:pStyle w:val="Heading2"/>
      </w:pPr>
      <w:r>
        <w:lastRenderedPageBreak/>
        <w:t>Filtering the Data</w:t>
      </w:r>
    </w:p>
    <w:p w14:paraId="1C6E4E89" w14:textId="77777777" w:rsidR="006A463C" w:rsidRDefault="006A463C" w:rsidP="006A463C">
      <w:pPr>
        <w:sectPr w:rsidR="006A463C" w:rsidSect="00A8386F">
          <w:headerReference w:type="default" r:id="rId36"/>
          <w:type w:val="continuous"/>
          <w:pgSz w:w="12240" w:h="15840" w:code="1"/>
          <w:pgMar w:top="1008" w:right="936" w:bottom="1008" w:left="936" w:header="432" w:footer="432" w:gutter="0"/>
          <w:cols w:space="288"/>
        </w:sectPr>
      </w:pPr>
    </w:p>
    <w:p w14:paraId="4EC7AF84" w14:textId="77777777" w:rsidR="006A463C" w:rsidRDefault="006A463C" w:rsidP="006A463C">
      <w:r>
        <w:lastRenderedPageBreak/>
        <w:t xml:space="preserve">Filtering prunes the graph and keeps only the nodes that are relevant by setting various filtering parameters. Since this data table contained over 198 nodes and 2742 edges, used the degree range filter to remove nodes with degrees less than 36.  Now the dataset is reduced to 50 nodes (30.3% visible) and 772 edges (28.15% visible).  </w:t>
      </w:r>
    </w:p>
    <w:p w14:paraId="5DA53B4F" w14:textId="77777777" w:rsidR="006A463C" w:rsidRPr="00AF3643" w:rsidRDefault="006A463C" w:rsidP="006A463C"/>
    <w:p w14:paraId="26E1362B" w14:textId="77777777" w:rsidR="006A463C" w:rsidRDefault="006A463C" w:rsidP="006A463C">
      <w:r w:rsidRPr="00C253B6">
        <w:rPr>
          <w:noProof/>
        </w:rPr>
        <w:drawing>
          <wp:inline distT="0" distB="0" distL="0" distR="0" wp14:anchorId="15293DE7" wp14:editId="6A388781">
            <wp:extent cx="1314450" cy="3196248"/>
            <wp:effectExtent l="19050" t="19050" r="1905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21979" cy="3214557"/>
                    </a:xfrm>
                    <a:prstGeom prst="rect">
                      <a:avLst/>
                    </a:prstGeom>
                    <a:ln>
                      <a:solidFill>
                        <a:schemeClr val="accent1"/>
                      </a:solidFill>
                    </a:ln>
                  </pic:spPr>
                </pic:pic>
              </a:graphicData>
            </a:graphic>
          </wp:inline>
        </w:drawing>
      </w:r>
    </w:p>
    <w:p w14:paraId="28E7DBC0" w14:textId="77777777" w:rsidR="006A463C" w:rsidRDefault="006A463C" w:rsidP="006A463C">
      <w:pPr>
        <w:pStyle w:val="Text"/>
        <w:ind w:firstLine="0"/>
      </w:pPr>
    </w:p>
    <w:p w14:paraId="61E61D34" w14:textId="77777777" w:rsidR="006A463C" w:rsidRDefault="006A463C" w:rsidP="006A463C">
      <w:pPr>
        <w:pStyle w:val="Heading2"/>
      </w:pPr>
      <w:r>
        <w:t>Getting Statistical Graph Data</w:t>
      </w:r>
    </w:p>
    <w:p w14:paraId="53FB4688" w14:textId="0BCA6F61" w:rsidR="006A463C" w:rsidRDefault="006A463C" w:rsidP="006A463C">
      <w:r>
        <w:t>The following algorithms were run and values were computed.</w:t>
      </w:r>
    </w:p>
    <w:p w14:paraId="69CDA5CC" w14:textId="77777777" w:rsidR="006A463C" w:rsidRDefault="006A463C" w:rsidP="006A463C"/>
    <w:p w14:paraId="115E6D83" w14:textId="77777777" w:rsidR="006A463C" w:rsidRDefault="006A463C" w:rsidP="006A463C">
      <w:pPr>
        <w:pStyle w:val="ListParagraph"/>
        <w:numPr>
          <w:ilvl w:val="0"/>
          <w:numId w:val="43"/>
        </w:numPr>
        <w:sectPr w:rsidR="006A463C" w:rsidSect="00A8386F">
          <w:type w:val="continuous"/>
          <w:pgSz w:w="12240" w:h="15840" w:code="1"/>
          <w:pgMar w:top="1008" w:right="936" w:bottom="1008" w:left="936" w:header="432" w:footer="432" w:gutter="0"/>
          <w:cols w:space="288"/>
        </w:sectPr>
      </w:pPr>
    </w:p>
    <w:p w14:paraId="6E9BEB5E" w14:textId="77777777" w:rsidR="006A463C" w:rsidRDefault="006A463C" w:rsidP="006A463C">
      <w:pPr>
        <w:pStyle w:val="ListParagraph"/>
        <w:numPr>
          <w:ilvl w:val="0"/>
          <w:numId w:val="45"/>
        </w:numPr>
      </w:pPr>
      <w:r>
        <w:lastRenderedPageBreak/>
        <w:t>Average Degree - The degree of a node in a graph is defined as the number of edges that are incident on that node</w:t>
      </w:r>
    </w:p>
    <w:p w14:paraId="6EA15880" w14:textId="77777777" w:rsidR="006A463C" w:rsidRDefault="006A463C" w:rsidP="006A463C">
      <w:pPr>
        <w:pStyle w:val="ListParagraph"/>
        <w:numPr>
          <w:ilvl w:val="0"/>
          <w:numId w:val="45"/>
        </w:numPr>
      </w:pPr>
      <w:r>
        <w:t>Network Diameter - It computers three values</w:t>
      </w:r>
    </w:p>
    <w:p w14:paraId="3ECD214F" w14:textId="77777777" w:rsidR="006A463C" w:rsidRDefault="006A463C" w:rsidP="006A463C">
      <w:pPr>
        <w:pStyle w:val="ListParagraph"/>
        <w:numPr>
          <w:ilvl w:val="1"/>
          <w:numId w:val="45"/>
        </w:numPr>
      </w:pPr>
      <w:proofErr w:type="spellStart"/>
      <w:r>
        <w:t>Betweenness</w:t>
      </w:r>
      <w:proofErr w:type="spellEnd"/>
      <w:r>
        <w:t xml:space="preserve"> centrality which measures how often a node appears on shortest paths between nodes in the network</w:t>
      </w:r>
    </w:p>
    <w:p w14:paraId="5E83A273" w14:textId="77777777" w:rsidR="006A463C" w:rsidRDefault="006A463C" w:rsidP="006A463C">
      <w:pPr>
        <w:pStyle w:val="ListParagraph"/>
        <w:numPr>
          <w:ilvl w:val="1"/>
          <w:numId w:val="45"/>
        </w:numPr>
      </w:pPr>
      <w:r>
        <w:t>Closeness centrality which is the average distance from a given starting node to all other nodes in the network, and</w:t>
      </w:r>
    </w:p>
    <w:p w14:paraId="7AFBEBF1" w14:textId="77777777" w:rsidR="006A463C" w:rsidRDefault="006A463C" w:rsidP="006A463C">
      <w:pPr>
        <w:pStyle w:val="ListParagraph"/>
        <w:numPr>
          <w:ilvl w:val="1"/>
          <w:numId w:val="45"/>
        </w:numPr>
      </w:pPr>
      <w:r>
        <w:t>Eccentricity the distance from a given starting node to the farthest node from it in the network.</w:t>
      </w:r>
    </w:p>
    <w:p w14:paraId="2D977869" w14:textId="77777777" w:rsidR="006A463C" w:rsidRDefault="006A463C" w:rsidP="006A463C">
      <w:pPr>
        <w:pStyle w:val="ListParagraph"/>
        <w:numPr>
          <w:ilvl w:val="0"/>
          <w:numId w:val="45"/>
        </w:numPr>
      </w:pPr>
      <w:r>
        <w:t>Modularity - Measures how well a network decomposes into modular communities.</w:t>
      </w:r>
    </w:p>
    <w:p w14:paraId="26F3115D" w14:textId="77777777" w:rsidR="006A463C" w:rsidRDefault="006A463C" w:rsidP="006A463C">
      <w:pPr>
        <w:pStyle w:val="ListParagraph"/>
        <w:numPr>
          <w:ilvl w:val="0"/>
          <w:numId w:val="45"/>
        </w:numPr>
      </w:pPr>
      <w:r>
        <w:t xml:space="preserve">PageRank - An iterative algorithm that measures the importance of each node within the network. </w:t>
      </w:r>
    </w:p>
    <w:p w14:paraId="55EDDF9F" w14:textId="77777777" w:rsidR="006A463C" w:rsidRDefault="006A463C" w:rsidP="006A463C"/>
    <w:p w14:paraId="21A8B181" w14:textId="77777777" w:rsidR="006A463C" w:rsidRDefault="006A463C" w:rsidP="006A463C">
      <w:r w:rsidRPr="00C253B6">
        <w:rPr>
          <w:noProof/>
        </w:rPr>
        <w:drawing>
          <wp:inline distT="0" distB="0" distL="0" distR="0" wp14:anchorId="15B34FBC" wp14:editId="1B069A0B">
            <wp:extent cx="1876425" cy="2274958"/>
            <wp:effectExtent l="19050" t="19050" r="952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80996" cy="2280500"/>
                    </a:xfrm>
                    <a:prstGeom prst="rect">
                      <a:avLst/>
                    </a:prstGeom>
                    <a:ln>
                      <a:solidFill>
                        <a:schemeClr val="accent1"/>
                      </a:solidFill>
                    </a:ln>
                  </pic:spPr>
                </pic:pic>
              </a:graphicData>
            </a:graphic>
          </wp:inline>
        </w:drawing>
      </w:r>
    </w:p>
    <w:p w14:paraId="5FAE5410" w14:textId="77777777" w:rsidR="006A463C" w:rsidRDefault="006A463C" w:rsidP="006A463C">
      <w:pPr>
        <w:pStyle w:val="Text"/>
        <w:ind w:firstLine="0"/>
      </w:pPr>
    </w:p>
    <w:p w14:paraId="3DDBDE7A" w14:textId="77777777" w:rsidR="006A463C" w:rsidRDefault="006A463C" w:rsidP="006A463C">
      <w:pPr>
        <w:pStyle w:val="Heading2"/>
      </w:pPr>
      <w:r>
        <w:lastRenderedPageBreak/>
        <w:t>Appearance</w:t>
      </w:r>
    </w:p>
    <w:p w14:paraId="36F2C10B" w14:textId="77777777" w:rsidR="006A463C" w:rsidRDefault="006A463C" w:rsidP="006A463C">
      <w:pPr>
        <w:sectPr w:rsidR="006A463C" w:rsidSect="00CA6653">
          <w:type w:val="continuous"/>
          <w:pgSz w:w="12240" w:h="15840" w:code="1"/>
          <w:pgMar w:top="1008" w:right="936" w:bottom="1008" w:left="936" w:header="432" w:footer="432" w:gutter="0"/>
          <w:cols w:space="288"/>
        </w:sectPr>
      </w:pPr>
    </w:p>
    <w:p w14:paraId="19E48ADB" w14:textId="77777777" w:rsidR="006A463C" w:rsidRPr="000020D3" w:rsidRDefault="006A463C" w:rsidP="006A463C">
      <w:r>
        <w:lastRenderedPageBreak/>
        <w:t xml:space="preserve">The graph statistics that were computed in the previous step were used to define the color and size of the node and the edge colors. Node colors were chosen based on the Modularity Class. </w:t>
      </w:r>
    </w:p>
    <w:p w14:paraId="6FAFAE73" w14:textId="77777777" w:rsidR="006A463C" w:rsidRDefault="006A463C" w:rsidP="006A463C"/>
    <w:p w14:paraId="41C46923" w14:textId="77777777" w:rsidR="006A463C" w:rsidRDefault="006A463C" w:rsidP="006A463C">
      <w:pPr>
        <w:sectPr w:rsidR="006A463C" w:rsidSect="00CA6653">
          <w:type w:val="continuous"/>
          <w:pgSz w:w="12240" w:h="15840" w:code="1"/>
          <w:pgMar w:top="1008" w:right="936" w:bottom="1008" w:left="936" w:header="432" w:footer="432" w:gutter="0"/>
          <w:cols w:space="288"/>
        </w:sectPr>
      </w:pPr>
    </w:p>
    <w:p w14:paraId="27024B31" w14:textId="77777777" w:rsidR="006A463C" w:rsidRPr="00091984" w:rsidRDefault="006A463C" w:rsidP="006A463C">
      <w:r w:rsidRPr="00C253B6">
        <w:rPr>
          <w:noProof/>
        </w:rPr>
        <w:lastRenderedPageBreak/>
        <w:drawing>
          <wp:inline distT="0" distB="0" distL="0" distR="0" wp14:anchorId="67505B0E" wp14:editId="10C217BB">
            <wp:extent cx="2221153" cy="197167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7014" cy="1976878"/>
                    </a:xfrm>
                    <a:prstGeom prst="rect">
                      <a:avLst/>
                    </a:prstGeom>
                  </pic:spPr>
                </pic:pic>
              </a:graphicData>
            </a:graphic>
          </wp:inline>
        </w:drawing>
      </w:r>
    </w:p>
    <w:p w14:paraId="1E0B6AB9" w14:textId="77777777" w:rsidR="006A463C" w:rsidRDefault="006A463C" w:rsidP="006A463C">
      <w:pPr>
        <w:rPr>
          <w:i/>
          <w:iCs/>
        </w:rPr>
      </w:pPr>
    </w:p>
    <w:p w14:paraId="3709FF78" w14:textId="77777777" w:rsidR="006A463C" w:rsidRDefault="006A463C" w:rsidP="006A463C">
      <w:pPr>
        <w:pStyle w:val="Heading2"/>
      </w:pPr>
      <w:r>
        <w:t>Layout Algorithms</w:t>
      </w:r>
    </w:p>
    <w:p w14:paraId="159A6448" w14:textId="77777777" w:rsidR="006A463C" w:rsidRDefault="006A463C" w:rsidP="006A463C">
      <w:r>
        <w:t xml:space="preserve">The </w:t>
      </w:r>
      <w:proofErr w:type="spellStart"/>
      <w:r>
        <w:t>Noverlap</w:t>
      </w:r>
      <w:proofErr w:type="spellEnd"/>
      <w:r>
        <w:t xml:space="preserve"> algorithm is a repulsion force to prevent node overlap.  The speed was set at 10.0, ratio at 1.2, and the margin at 5.0.  </w:t>
      </w:r>
    </w:p>
    <w:p w14:paraId="5F05CEC8" w14:textId="77777777" w:rsidR="006A463C" w:rsidRPr="003E65CF" w:rsidRDefault="006A463C" w:rsidP="006A463C"/>
    <w:p w14:paraId="7CDACA6F" w14:textId="77777777" w:rsidR="006A463C" w:rsidRDefault="006A463C" w:rsidP="006A463C">
      <w:r w:rsidRPr="00CA6DC1">
        <w:rPr>
          <w:noProof/>
        </w:rPr>
        <w:drawing>
          <wp:inline distT="0" distB="0" distL="0" distR="0" wp14:anchorId="01152D24" wp14:editId="24716724">
            <wp:extent cx="1905000" cy="1316692"/>
            <wp:effectExtent l="19050" t="19050" r="19050" b="171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9152" cy="1326474"/>
                    </a:xfrm>
                    <a:prstGeom prst="rect">
                      <a:avLst/>
                    </a:prstGeom>
                    <a:ln>
                      <a:solidFill>
                        <a:schemeClr val="accent1"/>
                      </a:solidFill>
                    </a:ln>
                  </pic:spPr>
                </pic:pic>
              </a:graphicData>
            </a:graphic>
          </wp:inline>
        </w:drawing>
      </w:r>
    </w:p>
    <w:p w14:paraId="70950739" w14:textId="77777777" w:rsidR="006A463C" w:rsidRDefault="006A463C" w:rsidP="006A463C"/>
    <w:p w14:paraId="212D08BA" w14:textId="77777777" w:rsidR="008A7940" w:rsidRDefault="008A7940" w:rsidP="006A463C">
      <w:pPr>
        <w:sectPr w:rsidR="008A7940" w:rsidSect="00A8386F">
          <w:type w:val="continuous"/>
          <w:pgSz w:w="12240" w:h="15840" w:code="1"/>
          <w:pgMar w:top="1008" w:right="936" w:bottom="1008" w:left="936" w:header="432" w:footer="432" w:gutter="0"/>
          <w:cols w:space="288"/>
        </w:sectPr>
      </w:pPr>
    </w:p>
    <w:p w14:paraId="5C3CEC92" w14:textId="1A0055D3" w:rsidR="000D5738" w:rsidRDefault="000D5738" w:rsidP="006A463C">
      <w:r>
        <w:lastRenderedPageBreak/>
        <w:t xml:space="preserve">With the </w:t>
      </w:r>
      <w:proofErr w:type="spellStart"/>
      <w:r>
        <w:t>Noverlap</w:t>
      </w:r>
      <w:proofErr w:type="spellEnd"/>
      <w:r>
        <w:t xml:space="preserve"> algorithm</w:t>
      </w:r>
    </w:p>
    <w:p w14:paraId="2042FC23" w14:textId="4FA251E8" w:rsidR="006A463C" w:rsidRDefault="006A463C" w:rsidP="006A463C">
      <w:r w:rsidRPr="00CA6DC1">
        <w:rPr>
          <w:noProof/>
        </w:rPr>
        <w:drawing>
          <wp:inline distT="0" distB="0" distL="0" distR="0" wp14:anchorId="2D8E983D" wp14:editId="52731811">
            <wp:extent cx="2708180" cy="2371725"/>
            <wp:effectExtent l="19050" t="19050" r="1651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6811" cy="2379283"/>
                    </a:xfrm>
                    <a:prstGeom prst="rect">
                      <a:avLst/>
                    </a:prstGeom>
                    <a:ln>
                      <a:solidFill>
                        <a:schemeClr val="accent1"/>
                      </a:solidFill>
                    </a:ln>
                  </pic:spPr>
                </pic:pic>
              </a:graphicData>
            </a:graphic>
          </wp:inline>
        </w:drawing>
      </w:r>
    </w:p>
    <w:p w14:paraId="44CF89E1" w14:textId="77777777" w:rsidR="006A463C" w:rsidRDefault="006A463C" w:rsidP="006A463C"/>
    <w:p w14:paraId="68E95B4C" w14:textId="77777777" w:rsidR="006A463C" w:rsidRDefault="006A463C" w:rsidP="006A463C">
      <w:r>
        <w:t xml:space="preserve">With the </w:t>
      </w:r>
      <w:proofErr w:type="spellStart"/>
      <w:r>
        <w:t>Fruchterman</w:t>
      </w:r>
      <w:proofErr w:type="spellEnd"/>
      <w:r>
        <w:t xml:space="preserve"> </w:t>
      </w:r>
      <w:proofErr w:type="spellStart"/>
      <w:r>
        <w:t>Reingold</w:t>
      </w:r>
      <w:proofErr w:type="spellEnd"/>
      <w:r>
        <w:t xml:space="preserve"> layout algorithm.</w:t>
      </w:r>
    </w:p>
    <w:p w14:paraId="5B60554A" w14:textId="77777777" w:rsidR="006A463C" w:rsidRDefault="006A463C" w:rsidP="006A463C"/>
    <w:p w14:paraId="19B4DA31" w14:textId="77777777" w:rsidR="006A463C" w:rsidRDefault="006A463C" w:rsidP="006A463C">
      <w:r w:rsidRPr="00CA6DC1">
        <w:rPr>
          <w:noProof/>
        </w:rPr>
        <w:lastRenderedPageBreak/>
        <w:drawing>
          <wp:inline distT="0" distB="0" distL="0" distR="0" wp14:anchorId="246F1357" wp14:editId="5445B397">
            <wp:extent cx="2343150" cy="2260103"/>
            <wp:effectExtent l="19050" t="19050" r="19050" b="260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5092" cy="2271622"/>
                    </a:xfrm>
                    <a:prstGeom prst="rect">
                      <a:avLst/>
                    </a:prstGeom>
                    <a:ln>
                      <a:solidFill>
                        <a:schemeClr val="accent1"/>
                      </a:solidFill>
                    </a:ln>
                  </pic:spPr>
                </pic:pic>
              </a:graphicData>
            </a:graphic>
          </wp:inline>
        </w:drawing>
      </w:r>
    </w:p>
    <w:p w14:paraId="4A234944" w14:textId="77777777" w:rsidR="006A463C" w:rsidRDefault="006A463C" w:rsidP="006A463C"/>
    <w:p w14:paraId="46BE89C6" w14:textId="77777777" w:rsidR="006A463C" w:rsidRDefault="006A463C" w:rsidP="006A463C">
      <w:r>
        <w:t xml:space="preserve">With the </w:t>
      </w:r>
      <w:proofErr w:type="spellStart"/>
      <w:r>
        <w:t>Yifan</w:t>
      </w:r>
      <w:proofErr w:type="spellEnd"/>
      <w:r>
        <w:t xml:space="preserve"> Hu layout algorithm.</w:t>
      </w:r>
    </w:p>
    <w:p w14:paraId="16B84321" w14:textId="77777777" w:rsidR="006A463C" w:rsidRDefault="006A463C" w:rsidP="006A463C"/>
    <w:p w14:paraId="35F4066E" w14:textId="77777777" w:rsidR="006A463C" w:rsidRPr="00CA6DC1" w:rsidRDefault="006A463C" w:rsidP="006A463C">
      <w:r w:rsidRPr="00CA6DC1">
        <w:rPr>
          <w:noProof/>
        </w:rPr>
        <w:lastRenderedPageBreak/>
        <w:drawing>
          <wp:inline distT="0" distB="0" distL="0" distR="0" wp14:anchorId="11079089" wp14:editId="6A4081BA">
            <wp:extent cx="1905000" cy="2737003"/>
            <wp:effectExtent l="19050" t="19050" r="1905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10362" cy="2744706"/>
                    </a:xfrm>
                    <a:prstGeom prst="rect">
                      <a:avLst/>
                    </a:prstGeom>
                    <a:ln>
                      <a:solidFill>
                        <a:schemeClr val="accent1"/>
                      </a:solidFill>
                    </a:ln>
                  </pic:spPr>
                </pic:pic>
              </a:graphicData>
            </a:graphic>
          </wp:inline>
        </w:drawing>
      </w:r>
    </w:p>
    <w:bookmarkEnd w:id="2"/>
    <w:p w14:paraId="41BBEEB6" w14:textId="77777777" w:rsidR="008A7940" w:rsidRDefault="008A7940" w:rsidP="006A463C">
      <w:pPr>
        <w:pStyle w:val="ReferenceHead"/>
        <w:sectPr w:rsidR="008A7940" w:rsidSect="008A7940">
          <w:type w:val="continuous"/>
          <w:pgSz w:w="12240" w:h="15840" w:code="1"/>
          <w:pgMar w:top="1008" w:right="936" w:bottom="1008" w:left="936" w:header="432" w:footer="432" w:gutter="0"/>
          <w:cols w:num="2" w:space="288"/>
        </w:sectPr>
      </w:pPr>
    </w:p>
    <w:p w14:paraId="4733A983" w14:textId="57B47A12" w:rsidR="006A463C" w:rsidRDefault="006A463C" w:rsidP="006A463C">
      <w:pPr>
        <w:pStyle w:val="ReferenceHead"/>
      </w:pPr>
      <w:r>
        <w:lastRenderedPageBreak/>
        <w:t>References</w:t>
      </w:r>
    </w:p>
    <w:p w14:paraId="23FAD4D1" w14:textId="77777777" w:rsidR="006A463C" w:rsidRPr="0076355A" w:rsidRDefault="006A463C" w:rsidP="006A463C">
      <w:pPr>
        <w:shd w:val="clear" w:color="auto" w:fill="FFFFFF"/>
        <w:spacing w:line="276" w:lineRule="auto"/>
        <w:rPr>
          <w:color w:val="222222"/>
          <w:sz w:val="16"/>
          <w:szCs w:val="16"/>
        </w:rPr>
      </w:pPr>
    </w:p>
    <w:p w14:paraId="68C321AD" w14:textId="77777777" w:rsidR="006A463C" w:rsidRDefault="006A463C" w:rsidP="006A463C">
      <w:pPr>
        <w:widowControl w:val="0"/>
        <w:autoSpaceDE w:val="0"/>
        <w:autoSpaceDN w:val="0"/>
        <w:adjustRightInd w:val="0"/>
        <w:spacing w:line="229" w:lineRule="exact"/>
        <w:ind w:left="361" w:right="-20"/>
        <w:rPr>
          <w:color w:val="000000"/>
        </w:rPr>
      </w:pPr>
    </w:p>
    <w:p w14:paraId="0C480059" w14:textId="236A47EF" w:rsidR="006A463C" w:rsidRDefault="00463B26" w:rsidP="006A463C">
      <w:pPr>
        <w:pStyle w:val="References"/>
      </w:pPr>
      <w:r w:rsidRPr="00463B26">
        <w:t>https://gephi.org/tutorials/gephi-tutorial-layouts.pdf</w:t>
      </w:r>
    </w:p>
    <w:p w14:paraId="4141FB0D" w14:textId="2BDE4587" w:rsidR="006A463C" w:rsidRDefault="005D03E4" w:rsidP="006A463C">
      <w:pPr>
        <w:pStyle w:val="References"/>
      </w:pPr>
      <w:hyperlink r:id="rId44" w:history="1">
        <w:r w:rsidR="00030A8D" w:rsidRPr="00D51DFD">
          <w:rPr>
            <w:rStyle w:val="Hyperlink"/>
          </w:rPr>
          <w:t>https://github.com/seinecle/gephi-tutorials/blob/master/src/main/asciidoc/en/plugins/twitter-streaming-importer-en.adoc</w:t>
        </w:r>
      </w:hyperlink>
    </w:p>
    <w:p w14:paraId="1DADD8E4" w14:textId="77777777" w:rsidR="00030A8D" w:rsidRDefault="00030A8D" w:rsidP="00030A8D">
      <w:pPr>
        <w:pStyle w:val="References"/>
        <w:numPr>
          <w:ilvl w:val="0"/>
          <w:numId w:val="0"/>
        </w:numPr>
        <w:ind w:left="1170"/>
      </w:pPr>
    </w:p>
    <w:p w14:paraId="1B48EC58" w14:textId="77777777" w:rsidR="006A463C" w:rsidRDefault="006A463C" w:rsidP="006A463C">
      <w:pPr>
        <w:autoSpaceDE w:val="0"/>
        <w:autoSpaceDN w:val="0"/>
        <w:adjustRightInd w:val="0"/>
        <w:rPr>
          <w:rFonts w:ascii="TimesNewRomanPSMT" w:hAnsi="TimesNewRomanPSMT" w:cs="TimesNewRomanPSMT"/>
        </w:rPr>
      </w:pPr>
    </w:p>
    <w:p w14:paraId="2F66C375" w14:textId="490077E4" w:rsidR="006A463C" w:rsidRPr="00463B26" w:rsidRDefault="006A463C" w:rsidP="00463B26">
      <w:pPr>
        <w:autoSpaceDE w:val="0"/>
        <w:autoSpaceDN w:val="0"/>
        <w:adjustRightInd w:val="0"/>
        <w:rPr>
          <w:rFonts w:ascii="TimesNewRomanPS-ItalicMT" w:hAnsi="TimesNewRomanPS-ItalicMT" w:cs="TimesNewRomanPS-ItalicMT"/>
          <w:i/>
          <w:iCs/>
        </w:rPr>
        <w:sectPr w:rsidR="006A463C" w:rsidRPr="00463B26" w:rsidSect="00A8386F">
          <w:type w:val="continuous"/>
          <w:pgSz w:w="12240" w:h="15840" w:code="1"/>
          <w:pgMar w:top="1008" w:right="936" w:bottom="1008" w:left="936" w:header="432" w:footer="432" w:gutter="0"/>
          <w:cols w:space="288"/>
        </w:sectPr>
      </w:pPr>
    </w:p>
    <w:p w14:paraId="146535C0" w14:textId="77777777" w:rsidR="006A463C" w:rsidRPr="00CD684F" w:rsidRDefault="006A463C" w:rsidP="006A463C">
      <w:pPr>
        <w:pStyle w:val="FigureCaption"/>
        <w:rPr>
          <w:sz w:val="20"/>
          <w:szCs w:val="20"/>
        </w:rPr>
      </w:pPr>
    </w:p>
    <w:p w14:paraId="7A768193" w14:textId="77777777" w:rsidR="0037551B" w:rsidRPr="00CD684F" w:rsidRDefault="0037551B" w:rsidP="001B2686">
      <w:pPr>
        <w:pStyle w:val="FigureCaption"/>
        <w:rPr>
          <w:sz w:val="20"/>
          <w:szCs w:val="20"/>
        </w:rPr>
      </w:pPr>
    </w:p>
    <w:sectPr w:rsidR="0037551B" w:rsidRPr="00CD684F" w:rsidSect="00143F2E">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809D91" w14:textId="77777777" w:rsidR="005D03E4" w:rsidRDefault="005D03E4">
      <w:r>
        <w:separator/>
      </w:r>
    </w:p>
  </w:endnote>
  <w:endnote w:type="continuationSeparator" w:id="0">
    <w:p w14:paraId="544F974D" w14:textId="77777777" w:rsidR="005D03E4" w:rsidRDefault="005D03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NewRomanPSMT">
    <w:charset w:val="00"/>
    <w:family w:val="auto"/>
    <w:pitch w:val="variable"/>
    <w:sig w:usb0="E0002AEF" w:usb1="C0007841" w:usb2="00000009" w:usb3="00000000" w:csb0="000001FF" w:csb1="00000000"/>
  </w:font>
  <w:font w:name="TimesNewRomanPS-ItalicMT">
    <w:charset w:val="00"/>
    <w:family w:val="auto"/>
    <w:pitch w:val="variable"/>
    <w:sig w:usb0="E0000AFF" w:usb1="00007843" w:usb2="00000001" w:usb3="00000000" w:csb0="000001B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E09150" w14:textId="77777777" w:rsidR="005D03E4" w:rsidRDefault="005D03E4"/>
  </w:footnote>
  <w:footnote w:type="continuationSeparator" w:id="0">
    <w:p w14:paraId="77E9F21A" w14:textId="77777777" w:rsidR="005D03E4" w:rsidRDefault="005D03E4">
      <w:r>
        <w:continuationSeparator/>
      </w:r>
    </w:p>
  </w:footnote>
  <w:footnote w:id="1">
    <w:p w14:paraId="0BB7486F" w14:textId="1C64C7DF" w:rsidR="007530A3" w:rsidRDefault="007530A3">
      <w:pPr>
        <w:pStyle w:val="FootnoteText"/>
      </w:pPr>
      <w: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EA13C5" w14:textId="77777777" w:rsidR="007530A3" w:rsidRDefault="007530A3">
    <w:pPr>
      <w:framePr w:wrap="auto" w:vAnchor="text" w:hAnchor="margin" w:xAlign="right" w:y="1"/>
    </w:pPr>
    <w:r>
      <w:fldChar w:fldCharType="begin"/>
    </w:r>
    <w:r>
      <w:instrText xml:space="preserve">PAGE  </w:instrText>
    </w:r>
    <w:r>
      <w:fldChar w:fldCharType="separate"/>
    </w:r>
    <w:r w:rsidR="00447B46">
      <w:rPr>
        <w:noProof/>
      </w:rPr>
      <w:t>6</w:t>
    </w:r>
    <w:r>
      <w:fldChar w:fldCharType="end"/>
    </w:r>
  </w:p>
  <w:p w14:paraId="128DAAED" w14:textId="77777777" w:rsidR="007530A3" w:rsidRDefault="007530A3">
    <w:pP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BDB1FC" w14:textId="77777777" w:rsidR="006A463C" w:rsidRDefault="006A463C">
    <w:pPr>
      <w:framePr w:wrap="auto" w:vAnchor="text" w:hAnchor="margin" w:xAlign="right" w:y="1"/>
    </w:pPr>
    <w:r>
      <w:fldChar w:fldCharType="begin"/>
    </w:r>
    <w:r>
      <w:instrText xml:space="preserve">PAGE  </w:instrText>
    </w:r>
    <w:r>
      <w:fldChar w:fldCharType="separate"/>
    </w:r>
    <w:r w:rsidR="00447B46">
      <w:rPr>
        <w:noProof/>
      </w:rPr>
      <w:t>17</w:t>
    </w:r>
    <w:r>
      <w:fldChar w:fldCharType="end"/>
    </w:r>
  </w:p>
  <w:p w14:paraId="5361DC39" w14:textId="77777777" w:rsidR="006A463C" w:rsidRDefault="006A463C">
    <w:pP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nsid w:val="071F6D98"/>
    <w:multiLevelType w:val="hybridMultilevel"/>
    <w:tmpl w:val="78444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B0B1D66"/>
    <w:multiLevelType w:val="singleLevel"/>
    <w:tmpl w:val="0BEC9FB0"/>
    <w:lvl w:ilvl="0">
      <w:start w:val="1"/>
      <w:numFmt w:val="none"/>
      <w:lvlText w:val=""/>
      <w:legacy w:legacy="1" w:legacySpace="0" w:legacyIndent="0"/>
      <w:lvlJc w:val="left"/>
      <w:pPr>
        <w:ind w:left="288"/>
      </w:pPr>
    </w:lvl>
  </w:abstractNum>
  <w:abstractNum w:abstractNumId="15">
    <w:nsid w:val="2517274C"/>
    <w:multiLevelType w:val="singleLevel"/>
    <w:tmpl w:val="04090011"/>
    <w:lvl w:ilvl="0">
      <w:start w:val="1"/>
      <w:numFmt w:val="decimal"/>
      <w:lvlText w:val="%1)"/>
      <w:lvlJc w:val="left"/>
      <w:pPr>
        <w:tabs>
          <w:tab w:val="num" w:pos="360"/>
        </w:tabs>
        <w:ind w:left="360" w:hanging="360"/>
      </w:pPr>
    </w:lvl>
  </w:abstractNum>
  <w:abstractNum w:abstractNumId="16">
    <w:nsid w:val="2D234D8B"/>
    <w:multiLevelType w:val="singleLevel"/>
    <w:tmpl w:val="0409000F"/>
    <w:lvl w:ilvl="0">
      <w:start w:val="1"/>
      <w:numFmt w:val="decimal"/>
      <w:lvlText w:val="%1."/>
      <w:lvlJc w:val="left"/>
      <w:pPr>
        <w:tabs>
          <w:tab w:val="num" w:pos="360"/>
        </w:tabs>
        <w:ind w:left="360" w:hanging="360"/>
      </w:pPr>
    </w:lvl>
  </w:abstractNum>
  <w:abstractNum w:abstractNumId="17">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A249B4"/>
    <w:multiLevelType w:val="hybridMultilevel"/>
    <w:tmpl w:val="3A7C1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nsid w:val="3AAC1CFC"/>
    <w:multiLevelType w:val="singleLevel"/>
    <w:tmpl w:val="3A8EC28E"/>
    <w:lvl w:ilvl="0">
      <w:start w:val="1"/>
      <w:numFmt w:val="decimal"/>
      <w:lvlText w:val="[%1]"/>
      <w:lvlJc w:val="left"/>
      <w:pPr>
        <w:tabs>
          <w:tab w:val="num" w:pos="360"/>
        </w:tabs>
        <w:ind w:left="360" w:hanging="360"/>
      </w:pPr>
    </w:lvl>
  </w:abstractNum>
  <w:abstractNum w:abstractNumId="22">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nsid w:val="55630736"/>
    <w:multiLevelType w:val="singleLevel"/>
    <w:tmpl w:val="0BEC9FB0"/>
    <w:lvl w:ilvl="0">
      <w:start w:val="1"/>
      <w:numFmt w:val="none"/>
      <w:lvlText w:val=""/>
      <w:legacy w:legacy="1" w:legacySpace="0" w:legacyIndent="0"/>
      <w:lvlJc w:val="left"/>
      <w:pPr>
        <w:ind w:left="288"/>
      </w:pPr>
    </w:lvl>
  </w:abstractNum>
  <w:abstractNum w:abstractNumId="27">
    <w:nsid w:val="586A105F"/>
    <w:multiLevelType w:val="hybridMultilevel"/>
    <w:tmpl w:val="E9E0BE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9">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E315E9"/>
    <w:multiLevelType w:val="singleLevel"/>
    <w:tmpl w:val="0BEC9FB0"/>
    <w:lvl w:ilvl="0">
      <w:start w:val="1"/>
      <w:numFmt w:val="none"/>
      <w:lvlText w:val=""/>
      <w:legacy w:legacy="1" w:legacySpace="0" w:legacyIndent="0"/>
      <w:lvlJc w:val="left"/>
      <w:pPr>
        <w:ind w:left="288"/>
      </w:pPr>
    </w:lvl>
  </w:abstractNum>
  <w:abstractNum w:abstractNumId="34">
    <w:nsid w:val="7D3657AB"/>
    <w:multiLevelType w:val="hybridMultilevel"/>
    <w:tmpl w:val="2E4C8D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D8D4E49"/>
    <w:multiLevelType w:val="hybridMultilevel"/>
    <w:tmpl w:val="2E4C8D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6"/>
  </w:num>
  <w:num w:numId="18">
    <w:abstractNumId w:val="15"/>
  </w:num>
  <w:num w:numId="19">
    <w:abstractNumId w:val="28"/>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30"/>
  </w:num>
  <w:num w:numId="26">
    <w:abstractNumId w:val="13"/>
  </w:num>
  <w:num w:numId="27">
    <w:abstractNumId w:val="29"/>
  </w:num>
  <w:num w:numId="28">
    <w:abstractNumId w:val="18"/>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9"/>
  </w:num>
  <w:num w:numId="42">
    <w:abstractNumId w:val="12"/>
  </w:num>
  <w:num w:numId="43">
    <w:abstractNumId w:val="34"/>
  </w:num>
  <w:num w:numId="44">
    <w:abstractNumId w:val="27"/>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B45"/>
    <w:rsid w:val="000020D3"/>
    <w:rsid w:val="00006053"/>
    <w:rsid w:val="0001048D"/>
    <w:rsid w:val="00013A1F"/>
    <w:rsid w:val="000142EF"/>
    <w:rsid w:val="00030A8D"/>
    <w:rsid w:val="00032A20"/>
    <w:rsid w:val="00032A32"/>
    <w:rsid w:val="00035AA4"/>
    <w:rsid w:val="000425EA"/>
    <w:rsid w:val="00042E13"/>
    <w:rsid w:val="0005385E"/>
    <w:rsid w:val="0007707B"/>
    <w:rsid w:val="00091984"/>
    <w:rsid w:val="00097878"/>
    <w:rsid w:val="000A0C2F"/>
    <w:rsid w:val="000A168B"/>
    <w:rsid w:val="000D2BDE"/>
    <w:rsid w:val="000D5738"/>
    <w:rsid w:val="000F1754"/>
    <w:rsid w:val="000F1F6F"/>
    <w:rsid w:val="000F2958"/>
    <w:rsid w:val="00104BB0"/>
    <w:rsid w:val="0010794E"/>
    <w:rsid w:val="00113F26"/>
    <w:rsid w:val="0013354F"/>
    <w:rsid w:val="00133B04"/>
    <w:rsid w:val="00143F2E"/>
    <w:rsid w:val="00144E72"/>
    <w:rsid w:val="001451C8"/>
    <w:rsid w:val="0016298D"/>
    <w:rsid w:val="001729F2"/>
    <w:rsid w:val="001768FF"/>
    <w:rsid w:val="0018336A"/>
    <w:rsid w:val="0019282F"/>
    <w:rsid w:val="001A056B"/>
    <w:rsid w:val="001A60B1"/>
    <w:rsid w:val="001B2686"/>
    <w:rsid w:val="001B36B1"/>
    <w:rsid w:val="001B6658"/>
    <w:rsid w:val="001C08C4"/>
    <w:rsid w:val="001D3E5B"/>
    <w:rsid w:val="001E69D3"/>
    <w:rsid w:val="001E7B7A"/>
    <w:rsid w:val="001F4C5C"/>
    <w:rsid w:val="001F4F67"/>
    <w:rsid w:val="00204478"/>
    <w:rsid w:val="00214E2E"/>
    <w:rsid w:val="00216141"/>
    <w:rsid w:val="00217186"/>
    <w:rsid w:val="00217E16"/>
    <w:rsid w:val="00227F91"/>
    <w:rsid w:val="002434A1"/>
    <w:rsid w:val="00251659"/>
    <w:rsid w:val="00261094"/>
    <w:rsid w:val="00263943"/>
    <w:rsid w:val="00267B35"/>
    <w:rsid w:val="002C2D73"/>
    <w:rsid w:val="002E1F95"/>
    <w:rsid w:val="002F03CC"/>
    <w:rsid w:val="002F1A23"/>
    <w:rsid w:val="002F5450"/>
    <w:rsid w:val="002F6E23"/>
    <w:rsid w:val="002F7910"/>
    <w:rsid w:val="003029BB"/>
    <w:rsid w:val="00314F82"/>
    <w:rsid w:val="00316C9C"/>
    <w:rsid w:val="00327F39"/>
    <w:rsid w:val="00332A47"/>
    <w:rsid w:val="00333FD8"/>
    <w:rsid w:val="003355E6"/>
    <w:rsid w:val="00340269"/>
    <w:rsid w:val="003427CE"/>
    <w:rsid w:val="00342BE1"/>
    <w:rsid w:val="003461E8"/>
    <w:rsid w:val="00357F13"/>
    <w:rsid w:val="00360269"/>
    <w:rsid w:val="00363CA5"/>
    <w:rsid w:val="0037551B"/>
    <w:rsid w:val="00382337"/>
    <w:rsid w:val="00392DBA"/>
    <w:rsid w:val="003C3322"/>
    <w:rsid w:val="003C4F33"/>
    <w:rsid w:val="003C68C2"/>
    <w:rsid w:val="003D1EBF"/>
    <w:rsid w:val="003D4CAE"/>
    <w:rsid w:val="003D7A7E"/>
    <w:rsid w:val="003E4CA4"/>
    <w:rsid w:val="003E5F51"/>
    <w:rsid w:val="003E65CF"/>
    <w:rsid w:val="003F26BD"/>
    <w:rsid w:val="003F27EC"/>
    <w:rsid w:val="003F52AD"/>
    <w:rsid w:val="0043144F"/>
    <w:rsid w:val="00431BFA"/>
    <w:rsid w:val="004353CF"/>
    <w:rsid w:val="0044039B"/>
    <w:rsid w:val="00447B46"/>
    <w:rsid w:val="004562AE"/>
    <w:rsid w:val="004631BC"/>
    <w:rsid w:val="00463B26"/>
    <w:rsid w:val="00484761"/>
    <w:rsid w:val="00484DD5"/>
    <w:rsid w:val="004857B9"/>
    <w:rsid w:val="004937AB"/>
    <w:rsid w:val="00495358"/>
    <w:rsid w:val="004B558A"/>
    <w:rsid w:val="004C1E16"/>
    <w:rsid w:val="004C2543"/>
    <w:rsid w:val="004D15CA"/>
    <w:rsid w:val="004D671B"/>
    <w:rsid w:val="004E3E4C"/>
    <w:rsid w:val="004F23A0"/>
    <w:rsid w:val="005003E3"/>
    <w:rsid w:val="0050480C"/>
    <w:rsid w:val="005052CD"/>
    <w:rsid w:val="00520309"/>
    <w:rsid w:val="00535307"/>
    <w:rsid w:val="00550A26"/>
    <w:rsid w:val="00550BF5"/>
    <w:rsid w:val="00567A70"/>
    <w:rsid w:val="0059667C"/>
    <w:rsid w:val="005A1613"/>
    <w:rsid w:val="005A2A15"/>
    <w:rsid w:val="005C6EA6"/>
    <w:rsid w:val="005D03E4"/>
    <w:rsid w:val="005D1B15"/>
    <w:rsid w:val="005D2824"/>
    <w:rsid w:val="005D2A24"/>
    <w:rsid w:val="005D4F1A"/>
    <w:rsid w:val="005D72BB"/>
    <w:rsid w:val="005E692F"/>
    <w:rsid w:val="005E7FFB"/>
    <w:rsid w:val="0062114B"/>
    <w:rsid w:val="00623698"/>
    <w:rsid w:val="00625E96"/>
    <w:rsid w:val="00626F81"/>
    <w:rsid w:val="00646AE1"/>
    <w:rsid w:val="006476A4"/>
    <w:rsid w:val="00647C09"/>
    <w:rsid w:val="00651F2C"/>
    <w:rsid w:val="006521DD"/>
    <w:rsid w:val="00677C22"/>
    <w:rsid w:val="00685D0E"/>
    <w:rsid w:val="00693D5D"/>
    <w:rsid w:val="006A463C"/>
    <w:rsid w:val="006A6E88"/>
    <w:rsid w:val="006B7F03"/>
    <w:rsid w:val="006C05CF"/>
    <w:rsid w:val="006C488E"/>
    <w:rsid w:val="006C7307"/>
    <w:rsid w:val="00725B45"/>
    <w:rsid w:val="00735879"/>
    <w:rsid w:val="007501FB"/>
    <w:rsid w:val="007530A3"/>
    <w:rsid w:val="0076355A"/>
    <w:rsid w:val="007701BF"/>
    <w:rsid w:val="007707AB"/>
    <w:rsid w:val="00770AC7"/>
    <w:rsid w:val="007A7D60"/>
    <w:rsid w:val="007B623A"/>
    <w:rsid w:val="007B7E4A"/>
    <w:rsid w:val="007C4336"/>
    <w:rsid w:val="007C73F8"/>
    <w:rsid w:val="007E53B3"/>
    <w:rsid w:val="007F7AA6"/>
    <w:rsid w:val="00804670"/>
    <w:rsid w:val="0080662C"/>
    <w:rsid w:val="0081663F"/>
    <w:rsid w:val="00816AFC"/>
    <w:rsid w:val="008173F3"/>
    <w:rsid w:val="00823624"/>
    <w:rsid w:val="00837E47"/>
    <w:rsid w:val="00846ED8"/>
    <w:rsid w:val="008518FE"/>
    <w:rsid w:val="0085659C"/>
    <w:rsid w:val="00862A71"/>
    <w:rsid w:val="00864212"/>
    <w:rsid w:val="00872026"/>
    <w:rsid w:val="0087792E"/>
    <w:rsid w:val="00883EAF"/>
    <w:rsid w:val="00885258"/>
    <w:rsid w:val="008956C1"/>
    <w:rsid w:val="008A30C3"/>
    <w:rsid w:val="008A3C23"/>
    <w:rsid w:val="008A482A"/>
    <w:rsid w:val="008A7940"/>
    <w:rsid w:val="008C49CC"/>
    <w:rsid w:val="008C6F4B"/>
    <w:rsid w:val="008D1872"/>
    <w:rsid w:val="008D1C32"/>
    <w:rsid w:val="008D69E9"/>
    <w:rsid w:val="008D7E07"/>
    <w:rsid w:val="008E0645"/>
    <w:rsid w:val="008F4B8A"/>
    <w:rsid w:val="008F54A9"/>
    <w:rsid w:val="008F594A"/>
    <w:rsid w:val="00904C7E"/>
    <w:rsid w:val="00906CC8"/>
    <w:rsid w:val="0091035B"/>
    <w:rsid w:val="00912920"/>
    <w:rsid w:val="00914B5D"/>
    <w:rsid w:val="009342A6"/>
    <w:rsid w:val="009620B9"/>
    <w:rsid w:val="00991B2C"/>
    <w:rsid w:val="009A1459"/>
    <w:rsid w:val="009A1F6E"/>
    <w:rsid w:val="009C7D17"/>
    <w:rsid w:val="009E1AE4"/>
    <w:rsid w:val="009E484E"/>
    <w:rsid w:val="009E52D0"/>
    <w:rsid w:val="009E6255"/>
    <w:rsid w:val="009F3CDC"/>
    <w:rsid w:val="009F40FB"/>
    <w:rsid w:val="009F4B45"/>
    <w:rsid w:val="00A22FCB"/>
    <w:rsid w:val="00A25B3B"/>
    <w:rsid w:val="00A40127"/>
    <w:rsid w:val="00A4036A"/>
    <w:rsid w:val="00A472F1"/>
    <w:rsid w:val="00A5237D"/>
    <w:rsid w:val="00A554A3"/>
    <w:rsid w:val="00A758EA"/>
    <w:rsid w:val="00A8386F"/>
    <w:rsid w:val="00A85CF7"/>
    <w:rsid w:val="00A91937"/>
    <w:rsid w:val="00A9434E"/>
    <w:rsid w:val="00A95C50"/>
    <w:rsid w:val="00AB79A6"/>
    <w:rsid w:val="00AC4850"/>
    <w:rsid w:val="00AD171D"/>
    <w:rsid w:val="00AF3643"/>
    <w:rsid w:val="00B13DC1"/>
    <w:rsid w:val="00B16DB5"/>
    <w:rsid w:val="00B203FE"/>
    <w:rsid w:val="00B3460F"/>
    <w:rsid w:val="00B47B59"/>
    <w:rsid w:val="00B53F81"/>
    <w:rsid w:val="00B56C2B"/>
    <w:rsid w:val="00B64E53"/>
    <w:rsid w:val="00B65A9B"/>
    <w:rsid w:val="00B65BD3"/>
    <w:rsid w:val="00B70469"/>
    <w:rsid w:val="00B72DD8"/>
    <w:rsid w:val="00B72E09"/>
    <w:rsid w:val="00BA2316"/>
    <w:rsid w:val="00BA2D1E"/>
    <w:rsid w:val="00BF0C69"/>
    <w:rsid w:val="00BF629B"/>
    <w:rsid w:val="00BF655C"/>
    <w:rsid w:val="00C016AE"/>
    <w:rsid w:val="00C04A43"/>
    <w:rsid w:val="00C075EF"/>
    <w:rsid w:val="00C111C8"/>
    <w:rsid w:val="00C11E83"/>
    <w:rsid w:val="00C2378A"/>
    <w:rsid w:val="00C312F8"/>
    <w:rsid w:val="00C33533"/>
    <w:rsid w:val="00C3701C"/>
    <w:rsid w:val="00C378A1"/>
    <w:rsid w:val="00C46C86"/>
    <w:rsid w:val="00C555F4"/>
    <w:rsid w:val="00C621D6"/>
    <w:rsid w:val="00C70A63"/>
    <w:rsid w:val="00C75907"/>
    <w:rsid w:val="00C82D86"/>
    <w:rsid w:val="00C907C9"/>
    <w:rsid w:val="00C957FB"/>
    <w:rsid w:val="00CA6653"/>
    <w:rsid w:val="00CB4B8D"/>
    <w:rsid w:val="00CC0DDA"/>
    <w:rsid w:val="00CD684F"/>
    <w:rsid w:val="00CF5762"/>
    <w:rsid w:val="00CF612B"/>
    <w:rsid w:val="00D06623"/>
    <w:rsid w:val="00D07AC2"/>
    <w:rsid w:val="00D14935"/>
    <w:rsid w:val="00D14C6B"/>
    <w:rsid w:val="00D5536F"/>
    <w:rsid w:val="00D56935"/>
    <w:rsid w:val="00D56CFA"/>
    <w:rsid w:val="00D653F5"/>
    <w:rsid w:val="00D67EE8"/>
    <w:rsid w:val="00D716BA"/>
    <w:rsid w:val="00D71780"/>
    <w:rsid w:val="00D71AB4"/>
    <w:rsid w:val="00D758C6"/>
    <w:rsid w:val="00D7612F"/>
    <w:rsid w:val="00D90C10"/>
    <w:rsid w:val="00D92E96"/>
    <w:rsid w:val="00DA1B88"/>
    <w:rsid w:val="00DA216C"/>
    <w:rsid w:val="00DA258C"/>
    <w:rsid w:val="00DA4345"/>
    <w:rsid w:val="00DE07FA"/>
    <w:rsid w:val="00DE20DB"/>
    <w:rsid w:val="00DF2DDE"/>
    <w:rsid w:val="00DF77C8"/>
    <w:rsid w:val="00E01667"/>
    <w:rsid w:val="00E3209E"/>
    <w:rsid w:val="00E34C99"/>
    <w:rsid w:val="00E36209"/>
    <w:rsid w:val="00E37AF9"/>
    <w:rsid w:val="00E420BB"/>
    <w:rsid w:val="00E452CB"/>
    <w:rsid w:val="00E50DF6"/>
    <w:rsid w:val="00E52872"/>
    <w:rsid w:val="00E60296"/>
    <w:rsid w:val="00E6336D"/>
    <w:rsid w:val="00E6366C"/>
    <w:rsid w:val="00E65002"/>
    <w:rsid w:val="00E753C8"/>
    <w:rsid w:val="00E8645E"/>
    <w:rsid w:val="00E965C5"/>
    <w:rsid w:val="00E96A3A"/>
    <w:rsid w:val="00E97402"/>
    <w:rsid w:val="00E97B99"/>
    <w:rsid w:val="00EB0D30"/>
    <w:rsid w:val="00EB2E9D"/>
    <w:rsid w:val="00ED1E14"/>
    <w:rsid w:val="00EE6FFC"/>
    <w:rsid w:val="00EF10AC"/>
    <w:rsid w:val="00EF4701"/>
    <w:rsid w:val="00EF564E"/>
    <w:rsid w:val="00F02C63"/>
    <w:rsid w:val="00F04DF6"/>
    <w:rsid w:val="00F127E1"/>
    <w:rsid w:val="00F22198"/>
    <w:rsid w:val="00F25FFD"/>
    <w:rsid w:val="00F26BDB"/>
    <w:rsid w:val="00F33D49"/>
    <w:rsid w:val="00F3481E"/>
    <w:rsid w:val="00F427D0"/>
    <w:rsid w:val="00F556CB"/>
    <w:rsid w:val="00F577F6"/>
    <w:rsid w:val="00F65266"/>
    <w:rsid w:val="00F675C9"/>
    <w:rsid w:val="00F751E1"/>
    <w:rsid w:val="00F87254"/>
    <w:rsid w:val="00F932B6"/>
    <w:rsid w:val="00FC0B7B"/>
    <w:rsid w:val="00FC385C"/>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7C99C9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72"/>
    <w:qFormat/>
    <w:rsid w:val="00626F81"/>
    <w:pPr>
      <w:ind w:left="720"/>
      <w:contextualSpacing/>
    </w:pPr>
  </w:style>
  <w:style w:type="paragraph" w:styleId="NormalWeb">
    <w:name w:val="Normal (Web)"/>
    <w:basedOn w:val="Normal"/>
    <w:uiPriority w:val="99"/>
    <w:unhideWhenUsed/>
    <w:rsid w:val="00E52872"/>
    <w:pPr>
      <w:spacing w:before="100" w:beforeAutospacing="1" w:after="100" w:afterAutospacing="1"/>
    </w:pPr>
    <w:rPr>
      <w:sz w:val="24"/>
      <w:szCs w:val="24"/>
    </w:rPr>
  </w:style>
  <w:style w:type="character" w:styleId="Strong">
    <w:name w:val="Strong"/>
    <w:basedOn w:val="DefaultParagraphFont"/>
    <w:uiPriority w:val="22"/>
    <w:qFormat/>
    <w:rsid w:val="00E52872"/>
    <w:rPr>
      <w:b/>
      <w:bCs/>
    </w:rPr>
  </w:style>
  <w:style w:type="paragraph" w:styleId="Caption">
    <w:name w:val="caption"/>
    <w:basedOn w:val="Normal"/>
    <w:next w:val="Normal"/>
    <w:unhideWhenUsed/>
    <w:qFormat/>
    <w:rsid w:val="00447B4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733092298">
      <w:bodyDiv w:val="1"/>
      <w:marLeft w:val="0"/>
      <w:marRight w:val="0"/>
      <w:marTop w:val="0"/>
      <w:marBottom w:val="0"/>
      <w:divBdr>
        <w:top w:val="none" w:sz="0" w:space="0" w:color="auto"/>
        <w:left w:val="none" w:sz="0" w:space="0" w:color="auto"/>
        <w:bottom w:val="none" w:sz="0" w:space="0" w:color="auto"/>
        <w:right w:val="none" w:sz="0" w:space="0" w:color="auto"/>
      </w:divBdr>
    </w:div>
    <w:div w:id="1270506320">
      <w:bodyDiv w:val="1"/>
      <w:marLeft w:val="0"/>
      <w:marRight w:val="0"/>
      <w:marTop w:val="0"/>
      <w:marBottom w:val="0"/>
      <w:divBdr>
        <w:top w:val="none" w:sz="0" w:space="0" w:color="auto"/>
        <w:left w:val="none" w:sz="0" w:space="0" w:color="auto"/>
        <w:bottom w:val="none" w:sz="0" w:space="0" w:color="auto"/>
        <w:right w:val="none" w:sz="0" w:space="0" w:color="auto"/>
      </w:divBdr>
    </w:div>
    <w:div w:id="1458067288">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hyperlink" Target="https://github.com/gephi/gephi/wiki/Datasets" TargetMode="External"/><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header" Target="header2.xml"/><Relationship Id="rId10" Type="http://schemas.openxmlformats.org/officeDocument/2006/relationships/image" Target="media/image3.png"/><Relationship Id="rId11" Type="http://schemas.openxmlformats.org/officeDocument/2006/relationships/header" Target="header1.xm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hyperlink" Target="https://github.com/seinecle/gephi-tutorials/blob/master/src/main/asciidoc/en/plugins/twitter-streaming-importer-en.adoc" TargetMode="External"/><Relationship Id="rId4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D7AF41-B7D6-1347-BDBC-3C914D9A8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C:\Users\tmckerah\Desktop\ieee_tj_template_17.dotx</Template>
  <TotalTime>10</TotalTime>
  <Pages>17</Pages>
  <Words>1900</Words>
  <Characters>10836</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12711</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lastModifiedBy>Sangeetha Verkot</cp:lastModifiedBy>
  <cp:revision>17</cp:revision>
  <cp:lastPrinted>2012-08-02T18:53:00Z</cp:lastPrinted>
  <dcterms:created xsi:type="dcterms:W3CDTF">2017-07-10T00:17:00Z</dcterms:created>
  <dcterms:modified xsi:type="dcterms:W3CDTF">2017-07-10T00:41:00Z</dcterms:modified>
</cp:coreProperties>
</file>